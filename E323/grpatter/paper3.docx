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8737486"/>
        <w:docPartObj>
          <w:docPartGallery w:val="Cover Pages"/>
          <w:docPartUnique/>
        </w:docPartObj>
      </w:sdtPr>
      <w:sdtEndPr>
        <w:rPr>
          <w:rFonts w:asciiTheme="minorHAnsi" w:eastAsiaTheme="minorHAnsi" w:hAnsiTheme="minorHAnsi" w:cstheme="minorHAnsi"/>
          <w:caps w:val="0"/>
          <w:sz w:val="56"/>
          <w:szCs w:val="56"/>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8856"/>
          </w:tblGrid>
          <w:tr w:rsidR="0050577A" w:rsidRPr="00FB3BE7" w14:paraId="75C0959F" w14:textId="77777777">
            <w:trPr>
              <w:trHeight w:val="2880"/>
              <w:jc w:val="center"/>
            </w:trPr>
            <w:tc>
              <w:tcPr>
                <w:tcW w:w="5000" w:type="pct"/>
              </w:tcPr>
              <w:p w14:paraId="1E531E5D" w14:textId="77777777" w:rsidR="0050577A" w:rsidRPr="00FB3BE7" w:rsidRDefault="0050577A" w:rsidP="00021A58">
                <w:pPr>
                  <w:pStyle w:val="NoSpacing"/>
                  <w:jc w:val="center"/>
                  <w:rPr>
                    <w:rFonts w:asciiTheme="majorHAnsi" w:eastAsiaTheme="majorEastAsia" w:hAnsiTheme="majorHAnsi" w:cstheme="majorBidi"/>
                    <w:caps/>
                  </w:rPr>
                </w:pPr>
              </w:p>
            </w:tc>
          </w:tr>
          <w:tr w:rsidR="0050577A" w:rsidRPr="00FB3BE7" w14:paraId="3AB60984" w14:textId="77777777">
            <w:trPr>
              <w:trHeight w:val="1440"/>
              <w:jc w:val="center"/>
            </w:trPr>
            <w:sdt>
              <w:sdtPr>
                <w:rPr>
                  <w:rFonts w:cstheme="minorHAnsi"/>
                  <w:sz w:val="56"/>
                  <w:szCs w:val="56"/>
                </w:rPr>
                <w:alias w:val="Title"/>
                <w:id w:val="15524250"/>
                <w:placeholder>
                  <w:docPart w:val="7DAE6410257544A1B24EADBFD7E688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38EBAB" w14:textId="77777777" w:rsidR="0050577A" w:rsidRPr="00FB3BE7" w:rsidRDefault="00491495" w:rsidP="00491495">
                    <w:pPr>
                      <w:pStyle w:val="NoSpacing"/>
                      <w:jc w:val="center"/>
                      <w:rPr>
                        <w:rFonts w:asciiTheme="majorHAnsi" w:eastAsiaTheme="majorEastAsia" w:hAnsiTheme="majorHAnsi" w:cstheme="majorBidi"/>
                        <w:sz w:val="80"/>
                        <w:szCs w:val="80"/>
                      </w:rPr>
                    </w:pPr>
                    <w:r w:rsidRPr="00FB3BE7">
                      <w:rPr>
                        <w:rFonts w:cstheme="minorHAnsi"/>
                        <w:sz w:val="56"/>
                        <w:szCs w:val="56"/>
                      </w:rPr>
                      <w:t>The Prophet and His Mystic</w:t>
                    </w:r>
                  </w:p>
                </w:tc>
              </w:sdtContent>
            </w:sdt>
          </w:tr>
          <w:tr w:rsidR="0050577A" w:rsidRPr="00FB3BE7" w14:paraId="7F926D0A" w14:textId="77777777">
            <w:trPr>
              <w:trHeight w:val="720"/>
              <w:jc w:val="center"/>
            </w:trPr>
            <w:sdt>
              <w:sdtPr>
                <w:rPr>
                  <w:rFonts w:asciiTheme="majorHAnsi" w:eastAsiaTheme="majorEastAsia" w:hAnsiTheme="majorHAnsi" w:cstheme="majorBidi"/>
                  <w:sz w:val="44"/>
                  <w:szCs w:val="44"/>
                </w:rPr>
                <w:alias w:val="Subtitle"/>
                <w:id w:val="15524255"/>
                <w:placeholder>
                  <w:docPart w:val="32F87833BEFA4C56A346947DE01FC1B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497D34F" w14:textId="77777777" w:rsidR="0050577A" w:rsidRPr="00FB3BE7" w:rsidRDefault="00491495" w:rsidP="00491495">
                    <w:pPr>
                      <w:pStyle w:val="NoSpacing"/>
                      <w:jc w:val="center"/>
                      <w:rPr>
                        <w:rFonts w:asciiTheme="majorHAnsi" w:eastAsiaTheme="majorEastAsia" w:hAnsiTheme="majorHAnsi" w:cstheme="majorBidi"/>
                        <w:sz w:val="44"/>
                        <w:szCs w:val="44"/>
                      </w:rPr>
                    </w:pPr>
                    <w:r w:rsidRPr="00FB3BE7">
                      <w:rPr>
                        <w:rFonts w:asciiTheme="majorHAnsi" w:eastAsiaTheme="majorEastAsia" w:hAnsiTheme="majorHAnsi" w:cstheme="majorBidi"/>
                        <w:sz w:val="44"/>
                        <w:szCs w:val="44"/>
                      </w:rPr>
                      <w:t xml:space="preserve">A Look into </w:t>
                    </w:r>
                    <w:proofErr w:type="spellStart"/>
                    <w:r w:rsidRPr="00FB3BE7">
                      <w:rPr>
                        <w:rFonts w:asciiTheme="majorHAnsi" w:eastAsiaTheme="majorEastAsia" w:hAnsiTheme="majorHAnsi" w:cstheme="majorBidi"/>
                        <w:sz w:val="44"/>
                        <w:szCs w:val="44"/>
                      </w:rPr>
                      <w:t>Tenskwatawas</w:t>
                    </w:r>
                    <w:proofErr w:type="spellEnd"/>
                    <w:r w:rsidRPr="00FB3BE7">
                      <w:rPr>
                        <w:rFonts w:asciiTheme="majorHAnsi" w:eastAsiaTheme="majorEastAsia" w:hAnsiTheme="majorHAnsi" w:cstheme="majorBidi"/>
                        <w:sz w:val="44"/>
                        <w:szCs w:val="44"/>
                      </w:rPr>
                      <w:t>’ Revolution</w:t>
                    </w:r>
                  </w:p>
                </w:tc>
              </w:sdtContent>
            </w:sdt>
          </w:tr>
          <w:tr w:rsidR="0050577A" w:rsidRPr="00FB3BE7" w14:paraId="2D48A0AA" w14:textId="77777777">
            <w:trPr>
              <w:trHeight w:val="360"/>
              <w:jc w:val="center"/>
            </w:trPr>
            <w:tc>
              <w:tcPr>
                <w:tcW w:w="5000" w:type="pct"/>
                <w:vAlign w:val="center"/>
              </w:tcPr>
              <w:p w14:paraId="2F6E15D7" w14:textId="77777777" w:rsidR="0050577A" w:rsidRPr="00FB3BE7" w:rsidRDefault="0050577A" w:rsidP="00021A58">
                <w:pPr>
                  <w:pStyle w:val="NoSpacing"/>
                  <w:jc w:val="center"/>
                </w:pPr>
              </w:p>
            </w:tc>
          </w:tr>
          <w:tr w:rsidR="0050577A" w:rsidRPr="00FB3BE7" w14:paraId="3176C990"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485F24" w14:textId="77777777" w:rsidR="0050577A" w:rsidRPr="00FB3BE7" w:rsidRDefault="004F0922" w:rsidP="00021A58">
                    <w:pPr>
                      <w:pStyle w:val="NoSpacing"/>
                      <w:jc w:val="center"/>
                      <w:rPr>
                        <w:b/>
                        <w:bCs/>
                      </w:rPr>
                    </w:pPr>
                    <w:r w:rsidRPr="00FB3BE7">
                      <w:rPr>
                        <w:b/>
                        <w:bCs/>
                      </w:rPr>
                      <w:t>Greg Patterson (</w:t>
                    </w:r>
                    <w:proofErr w:type="spellStart"/>
                    <w:r w:rsidR="0050577A" w:rsidRPr="00FB3BE7">
                      <w:rPr>
                        <w:b/>
                        <w:bCs/>
                      </w:rPr>
                      <w:t>grpatter</w:t>
                    </w:r>
                    <w:proofErr w:type="spellEnd"/>
                    <w:r w:rsidRPr="00FB3BE7">
                      <w:rPr>
                        <w:b/>
                        <w:bCs/>
                      </w:rPr>
                      <w:t>)</w:t>
                    </w:r>
                  </w:p>
                </w:tc>
              </w:sdtContent>
            </w:sdt>
          </w:tr>
          <w:tr w:rsidR="0050577A" w:rsidRPr="00FB3BE7" w14:paraId="0EA07E3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11T00:00:00Z">
                  <w:dateFormat w:val="M/d/yyyy"/>
                  <w:lid w:val="en-US"/>
                  <w:storeMappedDataAs w:val="dateTime"/>
                  <w:calendar w:val="gregorian"/>
                </w:date>
              </w:sdtPr>
              <w:sdtEndPr/>
              <w:sdtContent>
                <w:tc>
                  <w:tcPr>
                    <w:tcW w:w="5000" w:type="pct"/>
                    <w:vAlign w:val="center"/>
                  </w:tcPr>
                  <w:p w14:paraId="351F58DA" w14:textId="77777777" w:rsidR="0050577A" w:rsidRPr="00FB3BE7" w:rsidRDefault="00491495" w:rsidP="00021A58">
                    <w:pPr>
                      <w:pStyle w:val="NoSpacing"/>
                      <w:jc w:val="center"/>
                      <w:rPr>
                        <w:b/>
                        <w:bCs/>
                      </w:rPr>
                    </w:pPr>
                    <w:r w:rsidRPr="00FB3BE7">
                      <w:rPr>
                        <w:b/>
                        <w:bCs/>
                      </w:rPr>
                      <w:t>11</w:t>
                    </w:r>
                    <w:r w:rsidR="0050577A" w:rsidRPr="00FB3BE7">
                      <w:rPr>
                        <w:b/>
                        <w:bCs/>
                      </w:rPr>
                      <w:t>/</w:t>
                    </w:r>
                    <w:r w:rsidRPr="00FB3BE7">
                      <w:rPr>
                        <w:b/>
                        <w:bCs/>
                      </w:rPr>
                      <w:t>11</w:t>
                    </w:r>
                    <w:r w:rsidR="0050577A" w:rsidRPr="00FB3BE7">
                      <w:rPr>
                        <w:b/>
                        <w:bCs/>
                      </w:rPr>
                      <w:t>/2009</w:t>
                    </w:r>
                  </w:p>
                </w:tc>
              </w:sdtContent>
            </w:sdt>
          </w:tr>
        </w:tbl>
        <w:p w14:paraId="3E1791DF" w14:textId="77777777" w:rsidR="0050577A" w:rsidRPr="00FB3BE7" w:rsidRDefault="0050577A" w:rsidP="00021A58">
          <w:pPr>
            <w:spacing w:line="240" w:lineRule="auto"/>
          </w:pPr>
        </w:p>
        <w:p w14:paraId="2943FC31" w14:textId="77777777" w:rsidR="0050577A" w:rsidRPr="00FB3BE7" w:rsidRDefault="0050577A" w:rsidP="00021A58">
          <w:pPr>
            <w:spacing w:line="240" w:lineRule="auto"/>
          </w:pPr>
        </w:p>
        <w:tbl>
          <w:tblPr>
            <w:tblpPr w:leftFromText="187" w:rightFromText="187" w:horzAnchor="margin" w:tblpXSpec="center" w:tblpYSpec="bottom"/>
            <w:tblW w:w="5000" w:type="pct"/>
            <w:tblLook w:val="04A0" w:firstRow="1" w:lastRow="0" w:firstColumn="1" w:lastColumn="0" w:noHBand="0" w:noVBand="1"/>
          </w:tblPr>
          <w:tblGrid>
            <w:gridCol w:w="8856"/>
          </w:tblGrid>
          <w:tr w:rsidR="0050577A" w:rsidRPr="00FB3BE7" w14:paraId="0B5677F4" w14:textId="77777777">
            <w:tc>
              <w:tcPr>
                <w:tcW w:w="5000" w:type="pct"/>
              </w:tcPr>
              <w:p w14:paraId="302EB805" w14:textId="77777777" w:rsidR="0050577A" w:rsidRPr="00FB3BE7" w:rsidRDefault="0050577A" w:rsidP="00021A58">
                <w:pPr>
                  <w:pStyle w:val="NoSpacing"/>
                </w:pPr>
              </w:p>
            </w:tc>
          </w:tr>
        </w:tbl>
        <w:p w14:paraId="0F4480D8" w14:textId="77777777" w:rsidR="0050577A" w:rsidRPr="00FB3BE7" w:rsidRDefault="0050577A" w:rsidP="00021A58">
          <w:pPr>
            <w:spacing w:line="240" w:lineRule="auto"/>
          </w:pPr>
        </w:p>
        <w:p w14:paraId="520F9098" w14:textId="77777777" w:rsidR="0050577A" w:rsidRPr="00FB3BE7" w:rsidRDefault="0050577A" w:rsidP="00021A58">
          <w:pPr>
            <w:spacing w:line="240" w:lineRule="auto"/>
            <w:rPr>
              <w:rFonts w:cstheme="minorHAnsi"/>
              <w:sz w:val="56"/>
              <w:szCs w:val="56"/>
            </w:rPr>
          </w:pPr>
          <w:r w:rsidRPr="00FB3BE7">
            <w:rPr>
              <w:rFonts w:cstheme="minorHAnsi"/>
              <w:sz w:val="56"/>
              <w:szCs w:val="56"/>
            </w:rPr>
            <w:br w:type="page"/>
          </w:r>
        </w:p>
      </w:sdtContent>
    </w:sdt>
    <w:p w14:paraId="3A2B04EA" w14:textId="77777777" w:rsidR="00004C8F" w:rsidRPr="00FB3BE7" w:rsidRDefault="009E4E11" w:rsidP="00DE3558">
      <w:pPr>
        <w:spacing w:line="240" w:lineRule="auto"/>
        <w:ind w:firstLine="360"/>
        <w:jc w:val="center"/>
        <w:rPr>
          <w:rFonts w:cstheme="minorHAnsi"/>
        </w:rPr>
      </w:pPr>
      <w:r w:rsidRPr="00FB3BE7">
        <w:rPr>
          <w:rFonts w:cstheme="minorHAnsi"/>
        </w:rPr>
        <w:lastRenderedPageBreak/>
        <w:t xml:space="preserve">The </w:t>
      </w:r>
      <w:r w:rsidR="00DE3558" w:rsidRPr="00FB3BE7">
        <w:rPr>
          <w:rFonts w:cstheme="minorHAnsi"/>
        </w:rPr>
        <w:t>Mystic of The Prophet</w:t>
      </w:r>
      <w:r w:rsidRPr="00FB3BE7">
        <w:rPr>
          <w:rFonts w:cstheme="minorHAnsi"/>
        </w:rPr>
        <w:t xml:space="preserve">: </w:t>
      </w:r>
      <w:proofErr w:type="spellStart"/>
      <w:r w:rsidR="00F25CF5" w:rsidRPr="00FB3BE7">
        <w:rPr>
          <w:rFonts w:cstheme="minorHAnsi"/>
        </w:rPr>
        <w:t>Tenskwatawa’s</w:t>
      </w:r>
      <w:proofErr w:type="spellEnd"/>
      <w:r w:rsidR="00DE3558" w:rsidRPr="00FB3BE7">
        <w:rPr>
          <w:rFonts w:cstheme="minorHAnsi"/>
        </w:rPr>
        <w:t xml:space="preserve"> Rise and Fall</w:t>
      </w:r>
    </w:p>
    <w:p w14:paraId="1F685BDA" w14:textId="77777777" w:rsidR="009025F2" w:rsidRPr="00FB3BE7" w:rsidRDefault="009025F2" w:rsidP="00DE3558">
      <w:pPr>
        <w:spacing w:line="480" w:lineRule="auto"/>
        <w:ind w:firstLine="360"/>
        <w:rPr>
          <w:rFonts w:cstheme="minorHAnsi"/>
        </w:rPr>
      </w:pPr>
      <w:r w:rsidRPr="00FB3BE7">
        <w:rPr>
          <w:rFonts w:cstheme="minorHAnsi"/>
        </w:rPr>
        <w:t>When most Americans, especially those in the Midwestern United States, hear ‘The Prophet’, their minds likely jump to the influential and powerful religio</w:t>
      </w:r>
      <w:r w:rsidR="00FB3BE7" w:rsidRPr="00FB3BE7">
        <w:rPr>
          <w:rFonts w:cstheme="minorHAnsi"/>
        </w:rPr>
        <w:t>us leader of the Shawnee people</w:t>
      </w:r>
      <w:r w:rsidRPr="00FB3BE7">
        <w:rPr>
          <w:rFonts w:cstheme="minorHAnsi"/>
        </w:rPr>
        <w:t xml:space="preserve"> whose brother, Tecumseh, was a famous Indian warrior and chief.</w:t>
      </w:r>
      <w:r w:rsidR="00FB3BE7" w:rsidRPr="00FB3BE7">
        <w:rPr>
          <w:rFonts w:cstheme="minorHAnsi"/>
        </w:rPr>
        <w:t xml:space="preserve"> </w:t>
      </w:r>
      <w:proofErr w:type="gramStart"/>
      <w:r w:rsidR="00FB3BE7" w:rsidRPr="00FB3BE7">
        <w:rPr>
          <w:rFonts w:cstheme="minorHAnsi"/>
        </w:rPr>
        <w:t>They probably also think of the flaws and inconsistencies of his life, if they know his story.</w:t>
      </w:r>
      <w:proofErr w:type="gramEnd"/>
      <w:r w:rsidRPr="00FB3BE7">
        <w:rPr>
          <w:rFonts w:cstheme="minorHAnsi"/>
        </w:rPr>
        <w:t xml:space="preserve"> At least, my experience suggests that. Perhaps that is due to the locality of my education here in the Midwest, or perhaps it’s representational of the powerful influence of his views not only on his followers, but history of the area as well. Less well-known as ‘</w:t>
      </w:r>
      <w:proofErr w:type="spellStart"/>
      <w:r w:rsidRPr="00FB3BE7">
        <w:rPr>
          <w:rFonts w:cstheme="minorHAnsi"/>
        </w:rPr>
        <w:t>Tenskwatawa</w:t>
      </w:r>
      <w:proofErr w:type="spellEnd"/>
      <w:r w:rsidRPr="00FB3BE7">
        <w:rPr>
          <w:rFonts w:cstheme="minorHAnsi"/>
        </w:rPr>
        <w:t>’ and even less as ‘</w:t>
      </w:r>
      <w:proofErr w:type="spellStart"/>
      <w:r w:rsidR="0016220B" w:rsidRPr="00FB3BE7">
        <w:rPr>
          <w:rFonts w:cstheme="minorHAnsi"/>
        </w:rPr>
        <w:t>Lalawethika</w:t>
      </w:r>
      <w:proofErr w:type="spellEnd"/>
      <w:r w:rsidR="0016220B" w:rsidRPr="00FB3BE7">
        <w:rPr>
          <w:rFonts w:cstheme="minorHAnsi"/>
        </w:rPr>
        <w:t>’, his influence and power over his people could not be argued during the height of the early 1800’s. However, he did not operate alone, but with his brother who gained yet further fame from his experiences in battle. Together, they would attempt to form a confederacy and revolt against the white influence of the area. However, how long would they be able to maintain adamant followers?</w:t>
      </w:r>
    </w:p>
    <w:p w14:paraId="019881AE" w14:textId="77777777" w:rsidR="00DE3558" w:rsidRPr="00FB3BE7" w:rsidRDefault="00DE3558" w:rsidP="00DE3558">
      <w:pPr>
        <w:spacing w:line="480" w:lineRule="auto"/>
        <w:ind w:firstLine="360"/>
        <w:rPr>
          <w:rFonts w:cstheme="minorHAnsi"/>
        </w:rPr>
      </w:pPr>
      <w:commentRangeStart w:id="1"/>
      <w:proofErr w:type="spellStart"/>
      <w:r w:rsidRPr="00FB3BE7">
        <w:rPr>
          <w:rFonts w:cstheme="minorHAnsi"/>
        </w:rPr>
        <w:t>Tenskwatawa</w:t>
      </w:r>
      <w:proofErr w:type="spellEnd"/>
      <w:r w:rsidRPr="00FB3BE7">
        <w:rPr>
          <w:rFonts w:cstheme="minorHAnsi"/>
        </w:rPr>
        <w:t xml:space="preserve"> was not always a powerful and influential member of the Shawnee people and their history. As a child, he was largely ignored due to </w:t>
      </w:r>
      <w:r w:rsidR="00EA7115" w:rsidRPr="00FB3BE7">
        <w:rPr>
          <w:rFonts w:cstheme="minorHAnsi"/>
        </w:rPr>
        <w:t>several factors</w:t>
      </w:r>
      <w:r w:rsidRPr="00FB3BE7">
        <w:rPr>
          <w:rFonts w:cstheme="minorHAnsi"/>
        </w:rPr>
        <w:t xml:space="preserve">. </w:t>
      </w:r>
      <w:r w:rsidR="00473012" w:rsidRPr="00FB3BE7">
        <w:rPr>
          <w:rFonts w:cstheme="minorHAnsi"/>
        </w:rPr>
        <w:t xml:space="preserve">This was likely largely due to the fact that he was abandoned as a young child and taken in by his eldest </w:t>
      </w:r>
      <w:r w:rsidR="00FB3BE7" w:rsidRPr="00FB3BE7">
        <w:rPr>
          <w:rFonts w:cstheme="minorHAnsi"/>
        </w:rPr>
        <w:t>sister</w:t>
      </w:r>
      <w:r w:rsidR="00473012" w:rsidRPr="00FB3BE7">
        <w:rPr>
          <w:rFonts w:cstheme="minorHAnsi"/>
        </w:rPr>
        <w:t xml:space="preserve">, </w:t>
      </w:r>
      <w:proofErr w:type="spellStart"/>
      <w:r w:rsidR="00473012" w:rsidRPr="00FB3BE7">
        <w:rPr>
          <w:rFonts w:cstheme="minorHAnsi"/>
        </w:rPr>
        <w:t>Tecumpease</w:t>
      </w:r>
      <w:proofErr w:type="spellEnd"/>
      <w:r w:rsidR="00473012" w:rsidRPr="00FB3BE7">
        <w:rPr>
          <w:rFonts w:cstheme="minorHAnsi"/>
        </w:rPr>
        <w:t xml:space="preserve">, whom “favored Tecumseh over </w:t>
      </w:r>
      <w:proofErr w:type="gramStart"/>
      <w:r w:rsidR="00473012" w:rsidRPr="00FB3BE7">
        <w:rPr>
          <w:rFonts w:cstheme="minorHAnsi"/>
        </w:rPr>
        <w:t>either of the younger brothers and</w:t>
      </w:r>
      <w:proofErr w:type="gramEnd"/>
      <w:r w:rsidR="00473012" w:rsidRPr="00FB3BE7">
        <w:rPr>
          <w:rFonts w:cstheme="minorHAnsi"/>
        </w:rPr>
        <w:t xml:space="preserve"> … generally ignored the young </w:t>
      </w:r>
      <w:proofErr w:type="spellStart"/>
      <w:r w:rsidR="00473012" w:rsidRPr="00FB3BE7">
        <w:rPr>
          <w:rFonts w:cstheme="minorHAnsi"/>
        </w:rPr>
        <w:t>Lalaw</w:t>
      </w:r>
      <w:r w:rsidR="00EA7115" w:rsidRPr="00FB3BE7">
        <w:rPr>
          <w:rFonts w:cstheme="minorHAnsi"/>
        </w:rPr>
        <w:t>e</w:t>
      </w:r>
      <w:r w:rsidR="00473012" w:rsidRPr="00FB3BE7">
        <w:rPr>
          <w:rFonts w:cstheme="minorHAnsi"/>
        </w:rPr>
        <w:t>thika</w:t>
      </w:r>
      <w:proofErr w:type="spellEnd"/>
      <w:r w:rsidR="00473012" w:rsidRPr="00FB3BE7">
        <w:rPr>
          <w:rFonts w:cstheme="minorHAnsi"/>
        </w:rPr>
        <w:t xml:space="preserve">…” </w:t>
      </w:r>
      <w:proofErr w:type="gramStart"/>
      <w:r w:rsidR="00473012" w:rsidRPr="00FB3BE7">
        <w:rPr>
          <w:rFonts w:cstheme="minorHAnsi"/>
        </w:rPr>
        <w:t>(Edmunds, 30</w:t>
      </w:r>
      <w:r w:rsidR="00EA7115" w:rsidRPr="00FB3BE7">
        <w:rPr>
          <w:rFonts w:cstheme="minorHAnsi"/>
        </w:rPr>
        <w:t>).</w:t>
      </w:r>
      <w:proofErr w:type="gramEnd"/>
      <w:r w:rsidR="00EA7115" w:rsidRPr="00FB3BE7">
        <w:rPr>
          <w:rFonts w:cstheme="minorHAnsi"/>
        </w:rPr>
        <w:t xml:space="preserve"> Tecumseh was not only favored by his sister, but the eldest brother as well took “special pains to see that [he]… was properly trained in the skills of hunting and </w:t>
      </w:r>
      <w:proofErr w:type="spellStart"/>
      <w:r w:rsidR="00EA7115" w:rsidRPr="00FB3BE7">
        <w:rPr>
          <w:rFonts w:cstheme="minorHAnsi"/>
        </w:rPr>
        <w:t>warfrare</w:t>
      </w:r>
      <w:proofErr w:type="spellEnd"/>
      <w:r w:rsidR="00EA7115" w:rsidRPr="00FB3BE7">
        <w:rPr>
          <w:rFonts w:cstheme="minorHAnsi"/>
        </w:rPr>
        <w:t xml:space="preserve">…” </w:t>
      </w:r>
      <w:proofErr w:type="gramStart"/>
      <w:r w:rsidR="00EA7115" w:rsidRPr="00FB3BE7">
        <w:rPr>
          <w:rFonts w:cstheme="minorHAnsi"/>
        </w:rPr>
        <w:t>(Edmunds, 30).</w:t>
      </w:r>
      <w:proofErr w:type="gramEnd"/>
      <w:r w:rsidR="00EA7115" w:rsidRPr="00FB3BE7">
        <w:rPr>
          <w:rFonts w:cstheme="minorHAnsi"/>
        </w:rPr>
        <w:t xml:space="preserve"> The</w:t>
      </w:r>
      <w:r w:rsidRPr="00FB3BE7">
        <w:rPr>
          <w:rFonts w:cstheme="minorHAnsi"/>
        </w:rPr>
        <w:t xml:space="preserve"> fact that his brother was </w:t>
      </w:r>
      <w:r w:rsidR="00EA7115" w:rsidRPr="00FB3BE7">
        <w:rPr>
          <w:rFonts w:cstheme="minorHAnsi"/>
        </w:rPr>
        <w:t>becoming</w:t>
      </w:r>
      <w:r w:rsidRPr="00FB3BE7">
        <w:rPr>
          <w:rFonts w:cstheme="minorHAnsi"/>
        </w:rPr>
        <w:t xml:space="preserve"> </w:t>
      </w:r>
      <w:r w:rsidR="00EA7115" w:rsidRPr="00FB3BE7">
        <w:rPr>
          <w:rFonts w:cstheme="minorHAnsi"/>
        </w:rPr>
        <w:t xml:space="preserve">a </w:t>
      </w:r>
      <w:r w:rsidRPr="00FB3BE7">
        <w:rPr>
          <w:rFonts w:cstheme="minorHAnsi"/>
        </w:rPr>
        <w:t xml:space="preserve">respected </w:t>
      </w:r>
      <w:r w:rsidR="00EA7115" w:rsidRPr="00FB3BE7">
        <w:rPr>
          <w:rFonts w:cstheme="minorHAnsi"/>
        </w:rPr>
        <w:t>warrior</w:t>
      </w:r>
      <w:r w:rsidRPr="00FB3BE7">
        <w:rPr>
          <w:rFonts w:cstheme="minorHAnsi"/>
        </w:rPr>
        <w:t xml:space="preserve"> largely overshadowed any spark that may have lie within him.</w:t>
      </w:r>
      <w:r w:rsidR="00EA7115" w:rsidRPr="00FB3BE7">
        <w:rPr>
          <w:rFonts w:cstheme="minorHAnsi"/>
        </w:rPr>
        <w:t xml:space="preserve"> In addition</w:t>
      </w:r>
      <w:r w:rsidR="00FB3BE7" w:rsidRPr="00FB3BE7">
        <w:rPr>
          <w:rFonts w:cstheme="minorHAnsi"/>
        </w:rPr>
        <w:t xml:space="preserve">, </w:t>
      </w:r>
      <w:proofErr w:type="spellStart"/>
      <w:r w:rsidR="00FB3BE7" w:rsidRPr="00FB3BE7">
        <w:rPr>
          <w:rFonts w:cstheme="minorHAnsi"/>
        </w:rPr>
        <w:t>Lalwethika</w:t>
      </w:r>
      <w:proofErr w:type="spellEnd"/>
      <w:r w:rsidR="00EA7115" w:rsidRPr="00FB3BE7">
        <w:rPr>
          <w:rFonts w:cstheme="minorHAnsi"/>
        </w:rPr>
        <w:t xml:space="preserve"> attempted to overcompensate “for his insecurity through boastful harangues on his own importance…”</w:t>
      </w:r>
      <w:r w:rsidR="00533DD1" w:rsidRPr="00FB3BE7">
        <w:rPr>
          <w:rFonts w:cstheme="minorHAnsi"/>
        </w:rPr>
        <w:t xml:space="preserve"> as well as having an accident “</w:t>
      </w:r>
      <w:r w:rsidR="00EA7115" w:rsidRPr="00FB3BE7">
        <w:rPr>
          <w:rFonts w:cstheme="minorHAnsi"/>
        </w:rPr>
        <w:t xml:space="preserve">while playing with a bow and iron-tipped arrow…and lost the sight of his right eye…” </w:t>
      </w:r>
      <w:proofErr w:type="gramStart"/>
      <w:r w:rsidR="00EA7115" w:rsidRPr="00FB3BE7">
        <w:rPr>
          <w:rFonts w:cstheme="minorHAnsi"/>
        </w:rPr>
        <w:t>(Edmunds, 30).</w:t>
      </w:r>
      <w:proofErr w:type="gramEnd"/>
      <w:r w:rsidR="00EA7115" w:rsidRPr="00FB3BE7">
        <w:rPr>
          <w:rFonts w:cstheme="minorHAnsi"/>
        </w:rPr>
        <w:t xml:space="preserve"> </w:t>
      </w:r>
      <w:r w:rsidRPr="00FB3BE7">
        <w:rPr>
          <w:rFonts w:cstheme="minorHAnsi"/>
        </w:rPr>
        <w:t xml:space="preserve">As trade with the whites increased </w:t>
      </w:r>
      <w:r w:rsidRPr="00FB3BE7">
        <w:rPr>
          <w:rFonts w:cstheme="minorHAnsi"/>
        </w:rPr>
        <w:lastRenderedPageBreak/>
        <w:t xml:space="preserve">and alcohol began to permeate the Shawnee culture, </w:t>
      </w:r>
      <w:proofErr w:type="spellStart"/>
      <w:r w:rsidRPr="00FB3BE7">
        <w:rPr>
          <w:rFonts w:cstheme="minorHAnsi"/>
        </w:rPr>
        <w:t>Tenskwatawa</w:t>
      </w:r>
      <w:proofErr w:type="spellEnd"/>
      <w:r w:rsidRPr="00FB3BE7">
        <w:rPr>
          <w:rFonts w:cstheme="minorHAnsi"/>
        </w:rPr>
        <w:t xml:space="preserve"> became largely caught up in it and his c</w:t>
      </w:r>
      <w:r w:rsidR="00EA7115" w:rsidRPr="00FB3BE7">
        <w:rPr>
          <w:rFonts w:cstheme="minorHAnsi"/>
        </w:rPr>
        <w:t>redibility dropped further still as he “acquired a taste…that both increased his bragging and decreases his popularity”</w:t>
      </w:r>
      <w:r w:rsidRPr="00FB3BE7">
        <w:rPr>
          <w:rFonts w:cstheme="minorHAnsi"/>
        </w:rPr>
        <w:t>.</w:t>
      </w:r>
      <w:r w:rsidR="00EA7115" w:rsidRPr="00FB3BE7">
        <w:rPr>
          <w:rFonts w:cstheme="minorHAnsi"/>
        </w:rPr>
        <w:t xml:space="preserve"> </w:t>
      </w:r>
      <w:proofErr w:type="gramStart"/>
      <w:r w:rsidR="00EA7115" w:rsidRPr="00FB3BE7">
        <w:rPr>
          <w:rFonts w:cstheme="minorHAnsi"/>
        </w:rPr>
        <w:t>(Edmunds, 31).</w:t>
      </w:r>
      <w:proofErr w:type="gramEnd"/>
      <w:r w:rsidRPr="00FB3BE7">
        <w:rPr>
          <w:rFonts w:cstheme="minorHAnsi"/>
        </w:rPr>
        <w:t xml:space="preserve"> </w:t>
      </w:r>
      <w:commentRangeEnd w:id="1"/>
      <w:r w:rsidRPr="00FB3BE7">
        <w:rPr>
          <w:rStyle w:val="CommentReference"/>
          <w:rFonts w:cstheme="minorHAnsi"/>
          <w:sz w:val="22"/>
          <w:szCs w:val="22"/>
        </w:rPr>
        <w:commentReference w:id="1"/>
      </w:r>
    </w:p>
    <w:p w14:paraId="52B3AEA0" w14:textId="77777777" w:rsidR="00DE3558" w:rsidRPr="00FB3BE7" w:rsidRDefault="00F25CF5" w:rsidP="00DE3558">
      <w:pPr>
        <w:spacing w:line="480" w:lineRule="auto"/>
        <w:ind w:firstLine="360"/>
        <w:rPr>
          <w:rFonts w:cstheme="minorHAnsi"/>
        </w:rPr>
      </w:pPr>
      <w:proofErr w:type="spellStart"/>
      <w:r w:rsidRPr="00FB3BE7">
        <w:rPr>
          <w:rFonts w:cstheme="minorHAnsi"/>
          <w:bCs/>
        </w:rPr>
        <w:t>Tenskatawa</w:t>
      </w:r>
      <w:commentRangeStart w:id="2"/>
      <w:r w:rsidR="00DE3558" w:rsidRPr="00FB3BE7">
        <w:rPr>
          <w:rFonts w:cstheme="minorHAnsi"/>
        </w:rPr>
        <w:t>’s</w:t>
      </w:r>
      <w:proofErr w:type="spellEnd"/>
      <w:r w:rsidR="00DE3558" w:rsidRPr="00FB3BE7">
        <w:rPr>
          <w:rFonts w:cstheme="minorHAnsi"/>
        </w:rPr>
        <w:t xml:space="preserve"> famous revolution of the Shawnee religious beliefs stemmed from a vision he experienced during the winter of 1805. While on the White River in present-day Indiana, he p</w:t>
      </w:r>
      <w:r w:rsidR="006B1853" w:rsidRPr="00FB3BE7">
        <w:rPr>
          <w:rFonts w:cstheme="minorHAnsi"/>
        </w:rPr>
        <w:t>assed out among other tribesmen</w:t>
      </w:r>
      <w:r w:rsidR="00DE3558" w:rsidRPr="00FB3BE7">
        <w:rPr>
          <w:rFonts w:cstheme="minorHAnsi"/>
        </w:rPr>
        <w:t xml:space="preserve"> </w:t>
      </w:r>
      <w:r w:rsidR="00EA7115" w:rsidRPr="00FB3BE7">
        <w:rPr>
          <w:rFonts w:cstheme="minorHAnsi"/>
        </w:rPr>
        <w:t>“</w:t>
      </w:r>
      <w:r w:rsidR="006B1853" w:rsidRPr="00FB3BE7">
        <w:rPr>
          <w:rFonts w:cstheme="minorHAnsi"/>
        </w:rPr>
        <w:t>a</w:t>
      </w:r>
      <w:r w:rsidR="00EA7115" w:rsidRPr="00FB3BE7">
        <w:rPr>
          <w:rFonts w:cstheme="minorHAnsi"/>
        </w:rPr>
        <w:t>s he raised the pip</w:t>
      </w:r>
      <w:r w:rsidR="00533DD1" w:rsidRPr="00FB3BE7">
        <w:rPr>
          <w:rFonts w:cstheme="minorHAnsi"/>
        </w:rPr>
        <w:t>e</w:t>
      </w:r>
      <w:r w:rsidR="00EA7115" w:rsidRPr="00FB3BE7">
        <w:rPr>
          <w:rFonts w:cstheme="minorHAnsi"/>
        </w:rPr>
        <w:t xml:space="preserve"> to his lips, </w:t>
      </w:r>
      <w:proofErr w:type="spellStart"/>
      <w:r w:rsidR="00EA7115" w:rsidRPr="00FB3BE7">
        <w:rPr>
          <w:rFonts w:cstheme="minorHAnsi"/>
        </w:rPr>
        <w:t>Lal</w:t>
      </w:r>
      <w:r w:rsidR="00533DD1" w:rsidRPr="00FB3BE7">
        <w:rPr>
          <w:rFonts w:cstheme="minorHAnsi"/>
        </w:rPr>
        <w:t>a</w:t>
      </w:r>
      <w:r w:rsidR="00EA7115" w:rsidRPr="00FB3BE7">
        <w:rPr>
          <w:rFonts w:cstheme="minorHAnsi"/>
        </w:rPr>
        <w:t>wethika</w:t>
      </w:r>
      <w:proofErr w:type="spellEnd"/>
      <w:r w:rsidR="00EA7115" w:rsidRPr="00FB3BE7">
        <w:rPr>
          <w:rFonts w:cstheme="minorHAnsi"/>
        </w:rPr>
        <w:t xml:space="preserve"> gasped, dropped the blazing twig, and toppled over…” </w:t>
      </w:r>
      <w:proofErr w:type="gramStart"/>
      <w:r w:rsidR="00EA7115" w:rsidRPr="00FB3BE7">
        <w:rPr>
          <w:rFonts w:cstheme="minorHAnsi"/>
        </w:rPr>
        <w:t>(Edmunds, 29).</w:t>
      </w:r>
      <w:proofErr w:type="gramEnd"/>
      <w:r w:rsidR="00EA7115" w:rsidRPr="00FB3BE7">
        <w:rPr>
          <w:rFonts w:cstheme="minorHAnsi"/>
        </w:rPr>
        <w:t xml:space="preserve"> </w:t>
      </w:r>
      <w:r w:rsidR="00DE3558" w:rsidRPr="00FB3BE7">
        <w:rPr>
          <w:rFonts w:cstheme="minorHAnsi"/>
        </w:rPr>
        <w:t>Not waking,</w:t>
      </w:r>
      <w:r w:rsidR="006B1853" w:rsidRPr="00FB3BE7">
        <w:rPr>
          <w:rFonts w:cstheme="minorHAnsi"/>
        </w:rPr>
        <w:t xml:space="preserve"> “</w:t>
      </w:r>
      <w:proofErr w:type="spellStart"/>
      <w:r w:rsidR="006B1853" w:rsidRPr="00FB3BE7">
        <w:rPr>
          <w:rFonts w:cstheme="minorHAnsi"/>
        </w:rPr>
        <w:t>Lalawethika</w:t>
      </w:r>
      <w:proofErr w:type="spellEnd"/>
      <w:r w:rsidR="006B1853" w:rsidRPr="00FB3BE7">
        <w:rPr>
          <w:rFonts w:cstheme="minorHAnsi"/>
        </w:rPr>
        <w:t xml:space="preserve"> lay sprawled by the fire, as till as death</w:t>
      </w:r>
      <w:r w:rsidR="00533DD1" w:rsidRPr="00FB3BE7">
        <w:rPr>
          <w:rFonts w:cstheme="minorHAnsi"/>
        </w:rPr>
        <w:t>..</w:t>
      </w:r>
      <w:r w:rsidR="006B1853" w:rsidRPr="00FB3BE7">
        <w:rPr>
          <w:rFonts w:cstheme="minorHAnsi"/>
        </w:rPr>
        <w:t>.”</w:t>
      </w:r>
      <w:r w:rsidR="00DE3558" w:rsidRPr="00FB3BE7">
        <w:rPr>
          <w:rFonts w:cstheme="minorHAnsi"/>
        </w:rPr>
        <w:t xml:space="preserve"> and </w:t>
      </w:r>
      <w:r w:rsidR="006B1853" w:rsidRPr="00FB3BE7">
        <w:rPr>
          <w:rFonts w:cstheme="minorHAnsi"/>
        </w:rPr>
        <w:t>he appeared</w:t>
      </w:r>
      <w:r w:rsidR="00DE3558" w:rsidRPr="00FB3BE7">
        <w:rPr>
          <w:rFonts w:cstheme="minorHAnsi"/>
        </w:rPr>
        <w:t xml:space="preserve"> to have stopped brea</w:t>
      </w:r>
      <w:r w:rsidR="006B1853" w:rsidRPr="00FB3BE7">
        <w:rPr>
          <w:rFonts w:cstheme="minorHAnsi"/>
        </w:rPr>
        <w:t>thing</w:t>
      </w:r>
      <w:r w:rsidR="00533DD1" w:rsidRPr="00FB3BE7">
        <w:rPr>
          <w:rFonts w:cstheme="minorHAnsi"/>
        </w:rPr>
        <w:t xml:space="preserve"> (Edmunds, 29</w:t>
      </w:r>
      <w:proofErr w:type="gramStart"/>
      <w:r w:rsidR="00533DD1" w:rsidRPr="00FB3BE7">
        <w:rPr>
          <w:rFonts w:cstheme="minorHAnsi"/>
        </w:rPr>
        <w:t xml:space="preserve">) </w:t>
      </w:r>
      <w:r w:rsidR="006B1853" w:rsidRPr="00FB3BE7">
        <w:rPr>
          <w:rFonts w:cstheme="minorHAnsi"/>
        </w:rPr>
        <w:t>.</w:t>
      </w:r>
      <w:proofErr w:type="gramEnd"/>
      <w:r w:rsidR="006B1853" w:rsidRPr="00FB3BE7">
        <w:rPr>
          <w:rFonts w:cstheme="minorHAnsi"/>
        </w:rPr>
        <w:t xml:space="preserve"> O</w:t>
      </w:r>
      <w:r w:rsidR="00DE3558" w:rsidRPr="00FB3BE7">
        <w:rPr>
          <w:rFonts w:cstheme="minorHAnsi"/>
        </w:rPr>
        <w:t xml:space="preserve">thers began to fear that he had passed out and died. </w:t>
      </w:r>
      <w:r w:rsidR="006B1853" w:rsidRPr="00FB3BE7">
        <w:rPr>
          <w:rFonts w:cstheme="minorHAnsi"/>
        </w:rPr>
        <w:t>They even went so far as to begin plans to prepare his body for a funeral</w:t>
      </w:r>
      <w:r w:rsidR="00DE3558" w:rsidRPr="00FB3BE7">
        <w:rPr>
          <w:rFonts w:cstheme="minorHAnsi"/>
        </w:rPr>
        <w:t xml:space="preserve">, and then he awoke. He recounted his vision as dealing with the current </w:t>
      </w:r>
      <w:r w:rsidR="006B1853" w:rsidRPr="00FB3BE7">
        <w:rPr>
          <w:rFonts w:cstheme="minorHAnsi"/>
        </w:rPr>
        <w:t>situation of</w:t>
      </w:r>
      <w:r w:rsidR="00DE3558" w:rsidRPr="00FB3BE7">
        <w:rPr>
          <w:rFonts w:cstheme="minorHAnsi"/>
        </w:rPr>
        <w:t xml:space="preserve"> the Shawnee people and where it was going to lead them.</w:t>
      </w:r>
      <w:r w:rsidR="006B1853" w:rsidRPr="00FB3BE7">
        <w:rPr>
          <w:rFonts w:cstheme="minorHAnsi"/>
        </w:rPr>
        <w:t xml:space="preserve"> He “told a strange tale of death, heaven, and resurrection...” </w:t>
      </w:r>
      <w:proofErr w:type="gramStart"/>
      <w:r w:rsidR="006B1853" w:rsidRPr="00FB3BE7">
        <w:rPr>
          <w:rFonts w:cstheme="minorHAnsi"/>
        </w:rPr>
        <w:t>(Edmunds, 33).</w:t>
      </w:r>
      <w:proofErr w:type="gramEnd"/>
      <w:r w:rsidR="00DE3558" w:rsidRPr="00FB3BE7">
        <w:rPr>
          <w:rFonts w:cstheme="minorHAnsi"/>
        </w:rPr>
        <w:t xml:space="preserve"> In essence, it seems to mirror the Christian idea</w:t>
      </w:r>
      <w:r w:rsidR="00FB3BE7" w:rsidRPr="00FB3BE7">
        <w:rPr>
          <w:rFonts w:cstheme="minorHAnsi"/>
        </w:rPr>
        <w:t>s of Heaven, Hell, and possibly God himself</w:t>
      </w:r>
      <w:r w:rsidR="00DE3558" w:rsidRPr="00FB3BE7">
        <w:rPr>
          <w:rFonts w:cstheme="minorHAnsi"/>
        </w:rPr>
        <w:t xml:space="preserve">, </w:t>
      </w:r>
      <w:r w:rsidR="00FB3BE7" w:rsidRPr="00FB3BE7">
        <w:rPr>
          <w:rFonts w:cstheme="minorHAnsi"/>
        </w:rPr>
        <w:t>as well as the</w:t>
      </w:r>
      <w:r w:rsidR="00DE3558" w:rsidRPr="00FB3BE7">
        <w:rPr>
          <w:rFonts w:cstheme="minorHAnsi"/>
        </w:rPr>
        <w:t xml:space="preserve"> </w:t>
      </w:r>
      <w:r w:rsidR="00FB3BE7" w:rsidRPr="00FB3BE7">
        <w:rPr>
          <w:rFonts w:cstheme="minorHAnsi"/>
        </w:rPr>
        <w:t>behavior</w:t>
      </w:r>
      <w:r w:rsidR="00DE3558" w:rsidRPr="00FB3BE7">
        <w:rPr>
          <w:rFonts w:cstheme="minorHAnsi"/>
        </w:rPr>
        <w:t xml:space="preserve"> and paths that lead to both. </w:t>
      </w:r>
      <w:commentRangeEnd w:id="2"/>
      <w:r w:rsidR="00DE3558" w:rsidRPr="00FB3BE7">
        <w:rPr>
          <w:rStyle w:val="CommentReference"/>
          <w:rFonts w:cstheme="minorHAnsi"/>
          <w:sz w:val="22"/>
          <w:szCs w:val="22"/>
        </w:rPr>
        <w:commentReference w:id="2"/>
      </w:r>
      <w:r w:rsidR="006B1853" w:rsidRPr="00FB3BE7">
        <w:rPr>
          <w:rFonts w:cstheme="minorHAnsi"/>
        </w:rPr>
        <w:t>He said that he was allowed</w:t>
      </w:r>
      <w:r w:rsidR="00FB3BE7" w:rsidRPr="00FB3BE7">
        <w:rPr>
          <w:rFonts w:cstheme="minorHAnsi"/>
        </w:rPr>
        <w:t>, by ‘The Maker of Life’</w:t>
      </w:r>
      <w:r w:rsidR="006B1853" w:rsidRPr="00FB3BE7">
        <w:rPr>
          <w:rFonts w:cstheme="minorHAnsi"/>
        </w:rPr>
        <w:t xml:space="preserve"> to view both past and future, as well as a paradise which was “…’a rich, fertile country, abounding in game, fish, pleasant hunting grounds and find corn fields…’” </w:t>
      </w:r>
      <w:proofErr w:type="gramStart"/>
      <w:r w:rsidR="006B1853" w:rsidRPr="00FB3BE7">
        <w:rPr>
          <w:rFonts w:cstheme="minorHAnsi"/>
        </w:rPr>
        <w:t>(Edmunds, 33).</w:t>
      </w:r>
      <w:proofErr w:type="gramEnd"/>
      <w:r w:rsidR="006B1853" w:rsidRPr="00FB3BE7">
        <w:rPr>
          <w:rFonts w:cstheme="minorHAnsi"/>
        </w:rPr>
        <w:t xml:space="preserve"> He also explained that sinners would be tortured as determined by their ‘wickedness’ in the life before. Eventually they [sinners] would be allowed to enter heaven but were not permitted to partake in the pleasures there.</w:t>
      </w:r>
    </w:p>
    <w:p w14:paraId="523F15BA" w14:textId="77777777" w:rsidR="004D2AC6" w:rsidRPr="00FB3BE7" w:rsidRDefault="00533DD1" w:rsidP="00DE3558">
      <w:pPr>
        <w:spacing w:line="480" w:lineRule="auto"/>
        <w:ind w:firstLine="360"/>
        <w:rPr>
          <w:rFonts w:cstheme="minorHAnsi"/>
        </w:rPr>
      </w:pPr>
      <w:r w:rsidRPr="00FB3BE7">
        <w:rPr>
          <w:rFonts w:cstheme="minorHAnsi"/>
        </w:rPr>
        <w:t>Furthering</w:t>
      </w:r>
      <w:r w:rsidR="006B1853" w:rsidRPr="00FB3BE7">
        <w:rPr>
          <w:rFonts w:cstheme="minorHAnsi"/>
        </w:rPr>
        <w:t xml:space="preserve"> t</w:t>
      </w:r>
      <w:commentRangeStart w:id="3"/>
      <w:r w:rsidR="004D2AC6" w:rsidRPr="00FB3BE7">
        <w:rPr>
          <w:rFonts w:cstheme="minorHAnsi"/>
        </w:rPr>
        <w:t>hese new ideas and views</w:t>
      </w:r>
      <w:r w:rsidR="006B1853" w:rsidRPr="00FB3BE7">
        <w:rPr>
          <w:rFonts w:cstheme="minorHAnsi"/>
        </w:rPr>
        <w:t>,</w:t>
      </w:r>
      <w:r w:rsidR="004D2AC6" w:rsidRPr="00FB3BE7">
        <w:rPr>
          <w:rFonts w:cstheme="minorHAnsi"/>
        </w:rPr>
        <w:t xml:space="preserve"> </w:t>
      </w:r>
      <w:proofErr w:type="spellStart"/>
      <w:r w:rsidR="00BE49E6" w:rsidRPr="00FB3BE7">
        <w:rPr>
          <w:rFonts w:cstheme="minorHAnsi"/>
        </w:rPr>
        <w:t>Tenskwatawa</w:t>
      </w:r>
      <w:proofErr w:type="spellEnd"/>
      <w:r w:rsidR="00BE49E6" w:rsidRPr="00FB3BE7">
        <w:rPr>
          <w:rFonts w:cstheme="minorHAnsi"/>
        </w:rPr>
        <w:t xml:space="preserve"> experienced “several similar experiences … with additional insights, which he incorporated into a well-defined pattern of religious and social doctrines…” </w:t>
      </w:r>
      <w:commentRangeStart w:id="4"/>
      <w:proofErr w:type="gramStart"/>
      <w:r w:rsidR="00BE49E6" w:rsidRPr="00FB3BE7">
        <w:rPr>
          <w:rFonts w:cstheme="minorHAnsi"/>
        </w:rPr>
        <w:t>(</w:t>
      </w:r>
      <w:r w:rsidR="006B1853" w:rsidRPr="00FB3BE7">
        <w:rPr>
          <w:rFonts w:cstheme="minorHAnsi"/>
        </w:rPr>
        <w:t>Edmunds, 34</w:t>
      </w:r>
      <w:r w:rsidR="00BE49E6" w:rsidRPr="00FB3BE7">
        <w:rPr>
          <w:rFonts w:cstheme="minorHAnsi"/>
        </w:rPr>
        <w:t>)</w:t>
      </w:r>
      <w:commentRangeEnd w:id="4"/>
      <w:r w:rsidR="00BE49E6" w:rsidRPr="00FB3BE7">
        <w:rPr>
          <w:rStyle w:val="CommentReference"/>
          <w:rFonts w:cstheme="minorHAnsi"/>
          <w:sz w:val="22"/>
          <w:szCs w:val="22"/>
        </w:rPr>
        <w:commentReference w:id="4"/>
      </w:r>
      <w:r w:rsidR="00BE49E6" w:rsidRPr="00FB3BE7">
        <w:rPr>
          <w:rFonts w:cstheme="minorHAnsi"/>
        </w:rPr>
        <w:t>.</w:t>
      </w:r>
      <w:proofErr w:type="gramEnd"/>
      <w:r w:rsidR="00727118" w:rsidRPr="00FB3BE7">
        <w:rPr>
          <w:rFonts w:cstheme="minorHAnsi"/>
        </w:rPr>
        <w:t xml:space="preserve"> He was effectively a changed man and wanted to lead his fellow tribesmen to the paradise he had been allowed to see. </w:t>
      </w:r>
      <w:r w:rsidR="00BE49E6" w:rsidRPr="00FB3BE7">
        <w:rPr>
          <w:rFonts w:cstheme="minorHAnsi"/>
        </w:rPr>
        <w:t xml:space="preserve">He defined several </w:t>
      </w:r>
      <w:r w:rsidR="00BE49E6" w:rsidRPr="00FB3BE7">
        <w:rPr>
          <w:rFonts w:cstheme="minorHAnsi"/>
        </w:rPr>
        <w:lastRenderedPageBreak/>
        <w:t xml:space="preserve">major </w:t>
      </w:r>
      <w:r w:rsidR="00FB3BE7" w:rsidRPr="00FB3BE7">
        <w:rPr>
          <w:rFonts w:cstheme="minorHAnsi"/>
        </w:rPr>
        <w:t>‘</w:t>
      </w:r>
      <w:r w:rsidR="00BE49E6" w:rsidRPr="00FB3BE7">
        <w:rPr>
          <w:rFonts w:cstheme="minorHAnsi"/>
        </w:rPr>
        <w:t>pillars</w:t>
      </w:r>
      <w:r w:rsidR="00FB3BE7" w:rsidRPr="00FB3BE7">
        <w:rPr>
          <w:rFonts w:cstheme="minorHAnsi"/>
        </w:rPr>
        <w:t>’</w:t>
      </w:r>
      <w:r w:rsidR="00BE49E6" w:rsidRPr="00FB3BE7">
        <w:rPr>
          <w:rFonts w:cstheme="minorHAnsi"/>
        </w:rPr>
        <w:t xml:space="preserve"> or </w:t>
      </w:r>
      <w:r w:rsidR="00FB3BE7" w:rsidRPr="00FB3BE7">
        <w:rPr>
          <w:rFonts w:cstheme="minorHAnsi"/>
        </w:rPr>
        <w:t>‘</w:t>
      </w:r>
      <w:r w:rsidR="00BE49E6" w:rsidRPr="00FB3BE7">
        <w:rPr>
          <w:rFonts w:cstheme="minorHAnsi"/>
        </w:rPr>
        <w:t>tenants</w:t>
      </w:r>
      <w:r w:rsidR="00FB3BE7" w:rsidRPr="00FB3BE7">
        <w:rPr>
          <w:rFonts w:cstheme="minorHAnsi"/>
        </w:rPr>
        <w:t>’</w:t>
      </w:r>
      <w:r w:rsidR="00BE49E6" w:rsidRPr="00FB3BE7">
        <w:rPr>
          <w:rFonts w:cstheme="minorHAnsi"/>
        </w:rPr>
        <w:t xml:space="preserve"> o</w:t>
      </w:r>
      <w:r w:rsidR="00FB3BE7" w:rsidRPr="00FB3BE7">
        <w:rPr>
          <w:rFonts w:cstheme="minorHAnsi"/>
        </w:rPr>
        <w:t>f</w:t>
      </w:r>
      <w:r w:rsidR="00BE49E6" w:rsidRPr="00FB3BE7">
        <w:rPr>
          <w:rFonts w:cstheme="minorHAnsi"/>
        </w:rPr>
        <w:t xml:space="preserve"> his ideas in regards of how to become more religiously and socially favored in light of his revelations. The first idea was to abandon the use of alcohol entirely among his followers</w:t>
      </w:r>
      <w:r w:rsidR="00727118" w:rsidRPr="00FB3BE7">
        <w:rPr>
          <w:rFonts w:cstheme="minorHAnsi"/>
        </w:rPr>
        <w:t>; condemning the use of alcohol</w:t>
      </w:r>
      <w:r w:rsidR="00BE49E6" w:rsidRPr="00FB3BE7">
        <w:rPr>
          <w:rFonts w:cstheme="minorHAnsi"/>
        </w:rPr>
        <w:t>. His vision explained that alcoholics would be required to consume lead to atone for their abuse in the past lives if they continued to do so. His second tenant was in regards to the treatment of the elderly and m</w:t>
      </w:r>
      <w:r w:rsidR="00A3061A" w:rsidRPr="00FB3BE7">
        <w:rPr>
          <w:rFonts w:cstheme="minorHAnsi"/>
        </w:rPr>
        <w:t xml:space="preserve">ore respected members of Indian culture, as he “instructed his listeners to always treat tribal elders with respect and to provide for kinsmen who were injured, diseased, or incapable of caring for </w:t>
      </w:r>
      <w:proofErr w:type="gramStart"/>
      <w:r w:rsidR="00A3061A" w:rsidRPr="00FB3BE7">
        <w:rPr>
          <w:rFonts w:cstheme="minorHAnsi"/>
        </w:rPr>
        <w:t>themselves</w:t>
      </w:r>
      <w:proofErr w:type="gramEnd"/>
      <w:r w:rsidR="00A3061A" w:rsidRPr="00FB3BE7">
        <w:rPr>
          <w:rFonts w:cstheme="minorHAnsi"/>
        </w:rPr>
        <w:t xml:space="preserve">…” </w:t>
      </w:r>
      <w:proofErr w:type="gramStart"/>
      <w:r w:rsidR="00A3061A" w:rsidRPr="00FB3BE7">
        <w:rPr>
          <w:rFonts w:cstheme="minorHAnsi"/>
        </w:rPr>
        <w:t>(Edmunds, 35).</w:t>
      </w:r>
      <w:proofErr w:type="gramEnd"/>
      <w:r w:rsidR="00A3061A" w:rsidRPr="00FB3BE7">
        <w:rPr>
          <w:rFonts w:cstheme="minorHAnsi"/>
        </w:rPr>
        <w:t xml:space="preserve"> This belief effectively tied</w:t>
      </w:r>
      <w:r w:rsidR="00BE49E6" w:rsidRPr="00FB3BE7">
        <w:rPr>
          <w:rFonts w:cstheme="minorHAnsi"/>
        </w:rPr>
        <w:t xml:space="preserve"> back into traditional views and ins</w:t>
      </w:r>
      <w:r w:rsidR="00A3061A" w:rsidRPr="00FB3BE7">
        <w:rPr>
          <w:rFonts w:cstheme="minorHAnsi"/>
        </w:rPr>
        <w:t>tincts, as his belief highly valued</w:t>
      </w:r>
      <w:r w:rsidR="00BE49E6" w:rsidRPr="00FB3BE7">
        <w:rPr>
          <w:rFonts w:cstheme="minorHAnsi"/>
        </w:rPr>
        <w:t xml:space="preserve"> respect and kindness towards those people. Kindness was regarded as all around good demonstration of self, as it shaped the third pillar</w:t>
      </w:r>
      <w:r w:rsidR="00462591" w:rsidRPr="00FB3BE7">
        <w:rPr>
          <w:rFonts w:cstheme="minorHAnsi"/>
        </w:rPr>
        <w:t xml:space="preserve"> as well</w:t>
      </w:r>
      <w:r w:rsidR="00BE49E6" w:rsidRPr="00FB3BE7">
        <w:rPr>
          <w:rFonts w:cstheme="minorHAnsi"/>
        </w:rPr>
        <w:t xml:space="preserve">: to </w:t>
      </w:r>
      <w:r w:rsidR="00462591" w:rsidRPr="00FB3BE7">
        <w:rPr>
          <w:rFonts w:cstheme="minorHAnsi"/>
        </w:rPr>
        <w:t>“</w:t>
      </w:r>
      <w:r w:rsidR="00BE49E6" w:rsidRPr="00FB3BE7">
        <w:rPr>
          <w:rFonts w:cstheme="minorHAnsi"/>
        </w:rPr>
        <w:t xml:space="preserve">remain truthful and not </w:t>
      </w:r>
      <w:r w:rsidR="00462591" w:rsidRPr="00FB3BE7">
        <w:rPr>
          <w:rFonts w:cstheme="minorHAnsi"/>
        </w:rPr>
        <w:t>strike</w:t>
      </w:r>
      <w:r w:rsidR="00BE49E6" w:rsidRPr="00FB3BE7">
        <w:rPr>
          <w:rFonts w:cstheme="minorHAnsi"/>
        </w:rPr>
        <w:t xml:space="preserve"> wives and children</w:t>
      </w:r>
      <w:r w:rsidR="00462591" w:rsidRPr="00FB3BE7">
        <w:rPr>
          <w:rFonts w:cstheme="minorHAnsi"/>
        </w:rPr>
        <w:t>…”</w:t>
      </w:r>
      <w:r w:rsidR="00BE49E6" w:rsidRPr="00FB3BE7">
        <w:rPr>
          <w:rFonts w:cstheme="minorHAnsi"/>
        </w:rPr>
        <w:t xml:space="preserve"> of the tribe</w:t>
      </w:r>
      <w:r w:rsidR="00462591" w:rsidRPr="00FB3BE7">
        <w:rPr>
          <w:rFonts w:cstheme="minorHAnsi"/>
        </w:rPr>
        <w:t xml:space="preserve">. </w:t>
      </w:r>
      <w:proofErr w:type="gramStart"/>
      <w:r w:rsidR="00462591" w:rsidRPr="00FB3BE7">
        <w:rPr>
          <w:rFonts w:cstheme="minorHAnsi"/>
        </w:rPr>
        <w:t>(Edmunds, 35).</w:t>
      </w:r>
      <w:proofErr w:type="gramEnd"/>
      <w:r w:rsidR="00BE49E6" w:rsidRPr="00FB3BE7">
        <w:rPr>
          <w:rFonts w:cstheme="minorHAnsi"/>
        </w:rPr>
        <w:t xml:space="preserve"> In return, the fourth pillar stated that women should remain faithful to their husband and that warriors should not be longing for and chasing down women in their free time. Instead, they should act as physical leaders and sentinels of the tribe</w:t>
      </w:r>
      <w:r w:rsidR="006F5652" w:rsidRPr="00FB3BE7">
        <w:rPr>
          <w:rFonts w:cstheme="minorHAnsi"/>
        </w:rPr>
        <w:t xml:space="preserve"> and should only have one wife</w:t>
      </w:r>
      <w:r w:rsidR="00BE49E6" w:rsidRPr="00FB3BE7">
        <w:rPr>
          <w:rFonts w:cstheme="minorHAnsi"/>
        </w:rPr>
        <w:t xml:space="preserve">. In the same light, the fifth pillar said that marriages should be monogamous and stay between two </w:t>
      </w:r>
      <w:r w:rsidR="006F5652" w:rsidRPr="00FB3BE7">
        <w:rPr>
          <w:rFonts w:cstheme="minorHAnsi"/>
        </w:rPr>
        <w:t>people</w:t>
      </w:r>
      <w:r w:rsidR="00BE49E6" w:rsidRPr="00FB3BE7">
        <w:rPr>
          <w:rFonts w:cstheme="minorHAnsi"/>
        </w:rPr>
        <w:t xml:space="preserve">, instead </w:t>
      </w:r>
      <w:r w:rsidR="006F5652" w:rsidRPr="00FB3BE7">
        <w:rPr>
          <w:rFonts w:cstheme="minorHAnsi"/>
        </w:rPr>
        <w:t>of being polygamous</w:t>
      </w:r>
      <w:r w:rsidR="00BE49E6" w:rsidRPr="00FB3BE7">
        <w:rPr>
          <w:rFonts w:cstheme="minorHAnsi"/>
        </w:rPr>
        <w:t>.</w:t>
      </w:r>
      <w:commentRangeEnd w:id="3"/>
      <w:r w:rsidR="00BE49E6" w:rsidRPr="00FB3BE7">
        <w:rPr>
          <w:rStyle w:val="CommentReference"/>
          <w:rFonts w:cstheme="minorHAnsi"/>
          <w:sz w:val="22"/>
          <w:szCs w:val="22"/>
        </w:rPr>
        <w:commentReference w:id="3"/>
      </w:r>
    </w:p>
    <w:p w14:paraId="59317190" w14:textId="77777777" w:rsidR="00E30B54" w:rsidRPr="00FB3BE7" w:rsidRDefault="00E30B54" w:rsidP="00DE3558">
      <w:pPr>
        <w:spacing w:line="480" w:lineRule="auto"/>
        <w:ind w:firstLine="360"/>
        <w:rPr>
          <w:rFonts w:cstheme="minorHAnsi"/>
        </w:rPr>
      </w:pPr>
      <w:r w:rsidRPr="00FB3BE7">
        <w:rPr>
          <w:rFonts w:cstheme="minorHAnsi"/>
        </w:rPr>
        <w:tab/>
      </w:r>
      <w:commentRangeStart w:id="5"/>
      <w:r w:rsidRPr="00FB3BE7">
        <w:rPr>
          <w:rFonts w:cstheme="minorHAnsi"/>
        </w:rPr>
        <w:t xml:space="preserve">Most of these ideas meshed well with traditional beliefs, and thus appealed to many natives who felt led-astray in the current </w:t>
      </w:r>
      <w:r w:rsidR="00F25CF5" w:rsidRPr="00FB3BE7">
        <w:rPr>
          <w:rFonts w:cstheme="minorHAnsi"/>
        </w:rPr>
        <w:t>circumstances</w:t>
      </w:r>
      <w:r w:rsidRPr="00FB3BE7">
        <w:rPr>
          <w:rFonts w:cstheme="minorHAnsi"/>
        </w:rPr>
        <w:t xml:space="preserve">. In addition, </w:t>
      </w:r>
      <w:r w:rsidR="006F5652" w:rsidRPr="00FB3BE7">
        <w:rPr>
          <w:rFonts w:cstheme="minorHAnsi"/>
        </w:rPr>
        <w:t xml:space="preserve">the “Master of Life” had communicated to </w:t>
      </w:r>
      <w:proofErr w:type="spellStart"/>
      <w:r w:rsidR="006F5652" w:rsidRPr="00FB3BE7">
        <w:rPr>
          <w:rFonts w:cstheme="minorHAnsi"/>
        </w:rPr>
        <w:t>Tenskwatawa</w:t>
      </w:r>
      <w:proofErr w:type="spellEnd"/>
      <w:r w:rsidR="006F5652" w:rsidRPr="00FB3BE7">
        <w:rPr>
          <w:rFonts w:cstheme="minorHAnsi"/>
        </w:rPr>
        <w:t xml:space="preserve"> that the</w:t>
      </w:r>
      <w:r w:rsidRPr="00FB3BE7">
        <w:rPr>
          <w:rFonts w:cstheme="minorHAnsi"/>
        </w:rPr>
        <w:t xml:space="preserve"> Shawnee had made some poor choices lately, especially in regards to currently use</w:t>
      </w:r>
      <w:r w:rsidR="006F5652" w:rsidRPr="00FB3BE7">
        <w:rPr>
          <w:rFonts w:cstheme="minorHAnsi"/>
        </w:rPr>
        <w:t>d dances, medicine, and especially fire</w:t>
      </w:r>
      <w:r w:rsidRPr="00FB3BE7">
        <w:rPr>
          <w:rFonts w:cstheme="minorHAnsi"/>
        </w:rPr>
        <w:t xml:space="preserve">. He urged the tribe to avoid the </w:t>
      </w:r>
      <w:r w:rsidR="006F5652" w:rsidRPr="00FB3BE7">
        <w:rPr>
          <w:rFonts w:cstheme="minorHAnsi"/>
        </w:rPr>
        <w:t xml:space="preserve">some traditional dances seen as corrupt and suggested new ones that “would both please the Master of Life </w:t>
      </w:r>
      <w:r w:rsidR="00FB3BE7" w:rsidRPr="00FB3BE7">
        <w:rPr>
          <w:rFonts w:cstheme="minorHAnsi"/>
        </w:rPr>
        <w:t>and</w:t>
      </w:r>
      <w:r w:rsidR="006F5652" w:rsidRPr="00FB3BE7">
        <w:rPr>
          <w:rFonts w:cstheme="minorHAnsi"/>
        </w:rPr>
        <w:t xml:space="preserve"> bring joy to the dancers…” </w:t>
      </w:r>
      <w:proofErr w:type="gramStart"/>
      <w:r w:rsidR="006F5652" w:rsidRPr="00FB3BE7">
        <w:rPr>
          <w:rFonts w:cstheme="minorHAnsi"/>
        </w:rPr>
        <w:t>(Edmunds, 36)</w:t>
      </w:r>
      <w:r w:rsidRPr="00FB3BE7">
        <w:rPr>
          <w:rFonts w:cstheme="minorHAnsi"/>
        </w:rPr>
        <w:t>.</w:t>
      </w:r>
      <w:proofErr w:type="gramEnd"/>
      <w:r w:rsidRPr="00FB3BE7">
        <w:rPr>
          <w:rFonts w:cstheme="minorHAnsi"/>
        </w:rPr>
        <w:t xml:space="preserve"> He also disputed the use of ‘medicine bundles’ and claimed any opposition to him was the work of </w:t>
      </w:r>
      <w:r w:rsidR="006F5652" w:rsidRPr="00FB3BE7">
        <w:rPr>
          <w:rFonts w:cstheme="minorHAnsi"/>
        </w:rPr>
        <w:t>anti-Shawnee ideas a</w:t>
      </w:r>
      <w:r w:rsidR="00663B96" w:rsidRPr="00FB3BE7">
        <w:rPr>
          <w:rFonts w:cstheme="minorHAnsi"/>
        </w:rPr>
        <w:t>nd were false prophets.</w:t>
      </w:r>
      <w:r w:rsidR="006F5652" w:rsidRPr="00FB3BE7">
        <w:rPr>
          <w:rFonts w:cstheme="minorHAnsi"/>
        </w:rPr>
        <w:t xml:space="preserve"> Fire was to be extinguished and renewed “to be kindled in the traditional manner…” </w:t>
      </w:r>
      <w:proofErr w:type="gramStart"/>
      <w:r w:rsidR="006F5652" w:rsidRPr="00FB3BE7">
        <w:rPr>
          <w:rFonts w:cstheme="minorHAnsi"/>
        </w:rPr>
        <w:t>(Edmunds, 36).</w:t>
      </w:r>
      <w:proofErr w:type="gramEnd"/>
      <w:r w:rsidR="00663B96" w:rsidRPr="00FB3BE7">
        <w:rPr>
          <w:rFonts w:cstheme="minorHAnsi"/>
        </w:rPr>
        <w:t xml:space="preserve"> </w:t>
      </w:r>
      <w:commentRangeEnd w:id="5"/>
      <w:r w:rsidR="00663B96" w:rsidRPr="00FB3BE7">
        <w:rPr>
          <w:rStyle w:val="CommentReference"/>
          <w:rFonts w:cstheme="minorHAnsi"/>
          <w:sz w:val="22"/>
          <w:szCs w:val="22"/>
        </w:rPr>
        <w:commentReference w:id="5"/>
      </w:r>
      <w:r w:rsidR="006F5652" w:rsidRPr="00FB3BE7">
        <w:rPr>
          <w:rFonts w:cstheme="minorHAnsi"/>
        </w:rPr>
        <w:t xml:space="preserve">This was an important point to </w:t>
      </w:r>
      <w:proofErr w:type="spellStart"/>
      <w:r w:rsidR="006F5652" w:rsidRPr="00FB3BE7">
        <w:rPr>
          <w:rFonts w:cstheme="minorHAnsi"/>
        </w:rPr>
        <w:t>Tenskwatawa’s</w:t>
      </w:r>
      <w:proofErr w:type="spellEnd"/>
      <w:r w:rsidR="006F5652" w:rsidRPr="00FB3BE7">
        <w:rPr>
          <w:rFonts w:cstheme="minorHAnsi"/>
        </w:rPr>
        <w:t xml:space="preserve"> doctrine, as </w:t>
      </w:r>
      <w:r w:rsidR="006F5652" w:rsidRPr="00FB3BE7">
        <w:rPr>
          <w:rFonts w:cstheme="minorHAnsi"/>
        </w:rPr>
        <w:lastRenderedPageBreak/>
        <w:t xml:space="preserve">the fire represented the life of their body and it must remain lit at all times no matter the circumstances in order to, essentially, remain alive. </w:t>
      </w:r>
    </w:p>
    <w:p w14:paraId="58DE77DA" w14:textId="77777777" w:rsidR="0064772F" w:rsidRPr="00FB3BE7" w:rsidRDefault="00663B96" w:rsidP="00663B96">
      <w:pPr>
        <w:spacing w:line="480" w:lineRule="auto"/>
        <w:ind w:firstLine="360"/>
        <w:rPr>
          <w:rFonts w:cstheme="minorHAnsi"/>
        </w:rPr>
      </w:pPr>
      <w:commentRangeStart w:id="6"/>
      <w:r w:rsidRPr="00FB3BE7">
        <w:rPr>
          <w:rFonts w:cstheme="minorHAnsi"/>
        </w:rPr>
        <w:t>Not only did this appeal to those who already felt mislead and over influenced by the whites, but it also urged peace and calmness among the tribes. This, in and of itself, was enough to convince a large amount of people. World peace has been an ideal for many groups, though it has failed time and time again. This speaks to not only the tribes during this time, but the general human psyche and its ‘fight or flight’ natural instinct. People would much rather not have to make that decision, and thus peace is almost always an over-arching goal of a collective group, unless they are rebelling of course. Even that rebellion could be seen as targeting the idea of peace, however, if the provocation and result desired is considered.</w:t>
      </w:r>
      <w:r w:rsidR="006F5652" w:rsidRPr="00FB3BE7">
        <w:rPr>
          <w:rFonts w:cstheme="minorHAnsi"/>
        </w:rPr>
        <w:t xml:space="preserve"> </w:t>
      </w:r>
      <w:r w:rsidR="002504B8" w:rsidRPr="00FB3BE7">
        <w:rPr>
          <w:rFonts w:cstheme="minorHAnsi"/>
        </w:rPr>
        <w:t xml:space="preserve">Beyond that, </w:t>
      </w:r>
      <w:r w:rsidRPr="00FB3BE7">
        <w:rPr>
          <w:rFonts w:cstheme="minorHAnsi"/>
        </w:rPr>
        <w:t>The Prophet’s doctrine included personally trained specialists that would help to unite beliefs and people across villages toward the same goals.</w:t>
      </w:r>
      <w:r w:rsidR="002504B8" w:rsidRPr="00FB3BE7">
        <w:rPr>
          <w:rFonts w:cstheme="minorHAnsi"/>
        </w:rPr>
        <w:t xml:space="preserve"> He would send out messengers to enlist these converts that would meet with him to discuss details and provide as counsel to their respective villages. </w:t>
      </w:r>
      <w:r w:rsidRPr="00FB3BE7">
        <w:rPr>
          <w:rFonts w:cstheme="minorHAnsi"/>
        </w:rPr>
        <w:t xml:space="preserve"> This would also help ensure the followers did not stray and were always able to receive personal yet advised counsel on matters of importance to them and their village. Not only were most of his ideals appealing to people, but his warnings demanded respect, or face the consequence of </w:t>
      </w:r>
      <w:r w:rsidR="00FB3BE7" w:rsidRPr="00FB3BE7">
        <w:rPr>
          <w:rFonts w:cstheme="minorHAnsi"/>
        </w:rPr>
        <w:t>being “</w:t>
      </w:r>
      <w:r w:rsidRPr="00FB3BE7">
        <w:rPr>
          <w:rFonts w:cstheme="minorHAnsi"/>
        </w:rPr>
        <w:t>cut off from the face of the Earth…</w:t>
      </w:r>
      <w:r w:rsidR="005358C2" w:rsidRPr="00FB3BE7">
        <w:rPr>
          <w:rFonts w:cstheme="minorHAnsi"/>
        </w:rPr>
        <w:t xml:space="preserve">” </w:t>
      </w:r>
      <w:proofErr w:type="gramStart"/>
      <w:r w:rsidR="005358C2" w:rsidRPr="00FB3BE7">
        <w:rPr>
          <w:rFonts w:cstheme="minorHAnsi"/>
        </w:rPr>
        <w:t>(</w:t>
      </w:r>
      <w:r w:rsidR="002504B8" w:rsidRPr="00FB3BE7">
        <w:rPr>
          <w:rFonts w:cstheme="minorHAnsi"/>
        </w:rPr>
        <w:t>Edmunds, 40</w:t>
      </w:r>
      <w:r w:rsidRPr="00FB3BE7">
        <w:rPr>
          <w:rFonts w:cstheme="minorHAnsi"/>
        </w:rPr>
        <w:t>).</w:t>
      </w:r>
      <w:proofErr w:type="gramEnd"/>
      <w:r w:rsidR="00F25CF5" w:rsidRPr="00FB3BE7">
        <w:rPr>
          <w:rFonts w:cstheme="minorHAnsi"/>
        </w:rPr>
        <w:t xml:space="preserve"> These were more threats than warnings, in all honesty. Additionally, this was extra powerful considering the way </w:t>
      </w:r>
      <w:proofErr w:type="spellStart"/>
      <w:r w:rsidR="00F25CF5" w:rsidRPr="00FB3BE7">
        <w:rPr>
          <w:rFonts w:cstheme="minorHAnsi"/>
        </w:rPr>
        <w:t>Tenskwatawa</w:t>
      </w:r>
      <w:proofErr w:type="spellEnd"/>
      <w:r w:rsidR="00F25CF5" w:rsidRPr="00FB3BE7">
        <w:rPr>
          <w:rFonts w:cstheme="minorHAnsi"/>
        </w:rPr>
        <w:t xml:space="preserve"> had received his visions. He had appeared to have risen from the dead and had visited the afterlife and understood the paths and decisions required to reach that place. He spoke well, promised cures and powers, food, safety and security, and to rid the Shawnee of the ever-intrusive white man.</w:t>
      </w:r>
      <w:commentRangeEnd w:id="6"/>
      <w:r w:rsidR="005862F2" w:rsidRPr="00FB3BE7">
        <w:rPr>
          <w:rStyle w:val="CommentReference"/>
          <w:rFonts w:cstheme="minorHAnsi"/>
          <w:sz w:val="22"/>
          <w:szCs w:val="22"/>
        </w:rPr>
        <w:commentReference w:id="6"/>
      </w:r>
    </w:p>
    <w:p w14:paraId="69A8DE87" w14:textId="77777777" w:rsidR="000E33AD" w:rsidRPr="00FB3BE7" w:rsidRDefault="00F25CF5" w:rsidP="000E33AD">
      <w:pPr>
        <w:spacing w:line="480" w:lineRule="auto"/>
        <w:ind w:firstLine="360"/>
        <w:rPr>
          <w:rFonts w:cstheme="minorHAnsi"/>
        </w:rPr>
      </w:pPr>
      <w:commentRangeStart w:id="7"/>
      <w:proofErr w:type="spellStart"/>
      <w:r w:rsidRPr="00FB3BE7">
        <w:rPr>
          <w:rFonts w:cstheme="minorHAnsi"/>
        </w:rPr>
        <w:lastRenderedPageBreak/>
        <w:t>Tenskwatawa’s</w:t>
      </w:r>
      <w:proofErr w:type="spellEnd"/>
      <w:r w:rsidRPr="00FB3BE7">
        <w:rPr>
          <w:rFonts w:cstheme="minorHAnsi"/>
        </w:rPr>
        <w:t xml:space="preserve"> time of influence and respect would not be long-lived, however. </w:t>
      </w:r>
      <w:r w:rsidR="007A17E3" w:rsidRPr="00FB3BE7">
        <w:rPr>
          <w:rFonts w:cstheme="minorHAnsi"/>
        </w:rPr>
        <w:t xml:space="preserve">His brother, Tecumseh, and he would proceed to organize and enlarge the confederacy in size and faith until the upcoming ‘Battle at Tippecanoe’. </w:t>
      </w:r>
      <w:proofErr w:type="spellStart"/>
      <w:r w:rsidR="007A17E3" w:rsidRPr="00FB3BE7">
        <w:rPr>
          <w:rFonts w:cstheme="minorHAnsi"/>
        </w:rPr>
        <w:t>Tenskwatawa</w:t>
      </w:r>
      <w:proofErr w:type="spellEnd"/>
      <w:r w:rsidR="007A17E3" w:rsidRPr="00FB3BE7">
        <w:rPr>
          <w:rFonts w:cstheme="minorHAnsi"/>
        </w:rPr>
        <w:t xml:space="preserve"> and his brother “established a settlement called Prophetstown near the juncture of the Tippecanoe and the Wabash Rivers, just north of present-day Lafayette…” </w:t>
      </w:r>
      <w:proofErr w:type="gramStart"/>
      <w:r w:rsidR="00FB3BE7" w:rsidRPr="00FB3BE7">
        <w:rPr>
          <w:rFonts w:cstheme="minorHAnsi"/>
        </w:rPr>
        <w:t>(</w:t>
      </w:r>
      <w:proofErr w:type="spellStart"/>
      <w:r w:rsidR="007A17E3" w:rsidRPr="00FB3BE7">
        <w:rPr>
          <w:rFonts w:cstheme="minorHAnsi"/>
        </w:rPr>
        <w:t>Rafert</w:t>
      </w:r>
      <w:proofErr w:type="spellEnd"/>
      <w:r w:rsidR="007A17E3" w:rsidRPr="00FB3BE7">
        <w:rPr>
          <w:rFonts w:cstheme="minorHAnsi"/>
        </w:rPr>
        <w:t>, 71).</w:t>
      </w:r>
      <w:proofErr w:type="gramEnd"/>
      <w:r w:rsidR="007A17E3" w:rsidRPr="00FB3BE7">
        <w:rPr>
          <w:rFonts w:cstheme="minorHAnsi"/>
        </w:rPr>
        <w:t xml:space="preserve"> </w:t>
      </w:r>
      <w:r w:rsidRPr="00FB3BE7">
        <w:rPr>
          <w:rFonts w:cstheme="minorHAnsi"/>
        </w:rPr>
        <w:t>W</w:t>
      </w:r>
      <w:r w:rsidR="005862F2" w:rsidRPr="00FB3BE7">
        <w:rPr>
          <w:rFonts w:cstheme="minorHAnsi"/>
        </w:rPr>
        <w:t>hile some doubt of his doctrine occurred fairly-early during his doctrine when disease struck</w:t>
      </w:r>
      <w:r w:rsidR="007A17E3" w:rsidRPr="00FB3BE7">
        <w:rPr>
          <w:rFonts w:cstheme="minorHAnsi"/>
        </w:rPr>
        <w:t xml:space="preserve"> and he failed to actively prevent and cure the majority of cases</w:t>
      </w:r>
      <w:r w:rsidR="005862F2" w:rsidRPr="00FB3BE7">
        <w:rPr>
          <w:rFonts w:cstheme="minorHAnsi"/>
        </w:rPr>
        <w:t>, the fatal blow to his movement occurred at the Battle of Tippecanoe against American general William Henry Harrison</w:t>
      </w:r>
      <w:r w:rsidR="007A17E3" w:rsidRPr="00FB3BE7">
        <w:rPr>
          <w:rFonts w:cstheme="minorHAnsi"/>
        </w:rPr>
        <w:t xml:space="preserve"> here near Prophetstown</w:t>
      </w:r>
      <w:r w:rsidR="005862F2" w:rsidRPr="00FB3BE7">
        <w:rPr>
          <w:rFonts w:cstheme="minorHAnsi"/>
        </w:rPr>
        <w:t>.</w:t>
      </w:r>
      <w:r w:rsidR="007A17E3" w:rsidRPr="00FB3BE7">
        <w:rPr>
          <w:rFonts w:cstheme="minorHAnsi"/>
        </w:rPr>
        <w:t xml:space="preserve"> After the construction of Fort Harrison by the government on ‘treaty land’ that had been promised to the Indians, </w:t>
      </w:r>
      <w:proofErr w:type="spellStart"/>
      <w:r w:rsidR="007A17E3" w:rsidRPr="00FB3BE7">
        <w:rPr>
          <w:rFonts w:cstheme="minorHAnsi"/>
        </w:rPr>
        <w:t>Tenskwatawa</w:t>
      </w:r>
      <w:proofErr w:type="spellEnd"/>
      <w:r w:rsidR="007A17E3" w:rsidRPr="00FB3BE7">
        <w:rPr>
          <w:rFonts w:cstheme="minorHAnsi"/>
        </w:rPr>
        <w:t xml:space="preserve"> knew the fight would happen soon. Tecumseh and he had promised not to let the Americans do such a thing, and they had to act or lose face from their followers. However, Tecumseh was currently on a recruiting run into the South Eastern part of the </w:t>
      </w:r>
      <w:r w:rsidR="0031079F" w:rsidRPr="00FB3BE7">
        <w:rPr>
          <w:rFonts w:cstheme="minorHAnsi"/>
        </w:rPr>
        <w:t xml:space="preserve">country, trying to build more support for the movement. When Harrison forced his hand at Prophetstown, </w:t>
      </w:r>
      <w:proofErr w:type="spellStart"/>
      <w:r w:rsidR="0031079F" w:rsidRPr="00FB3BE7">
        <w:rPr>
          <w:rFonts w:cstheme="minorHAnsi"/>
        </w:rPr>
        <w:t>Tenskwatwa</w:t>
      </w:r>
      <w:proofErr w:type="spellEnd"/>
      <w:r w:rsidR="0031079F" w:rsidRPr="00FB3BE7">
        <w:rPr>
          <w:rFonts w:cstheme="minorHAnsi"/>
        </w:rPr>
        <w:t xml:space="preserve"> knew he must act. He planned a surprise attack that he said must be executed in the early morning hours, so as to surprise and </w:t>
      </w:r>
      <w:proofErr w:type="gramStart"/>
      <w:r w:rsidR="0031079F" w:rsidRPr="00FB3BE7">
        <w:rPr>
          <w:rFonts w:cstheme="minorHAnsi"/>
        </w:rPr>
        <w:t>confuse</w:t>
      </w:r>
      <w:proofErr w:type="gramEnd"/>
      <w:r w:rsidR="0031079F" w:rsidRPr="00FB3BE7">
        <w:rPr>
          <w:rFonts w:cstheme="minorHAnsi"/>
        </w:rPr>
        <w:t xml:space="preserve"> the Americans in the dark. He also promised that he would make them invulnerable, provide light to see the American’s by, and send “rain and hail to dampen the Americans’ powder…” </w:t>
      </w:r>
      <w:proofErr w:type="gramStart"/>
      <w:r w:rsidR="0031079F" w:rsidRPr="00FB3BE7">
        <w:rPr>
          <w:rFonts w:cstheme="minorHAnsi"/>
        </w:rPr>
        <w:t>(Edmunds, 110).</w:t>
      </w:r>
      <w:proofErr w:type="gramEnd"/>
      <w:r w:rsidR="005862F2" w:rsidRPr="00FB3BE7">
        <w:rPr>
          <w:rFonts w:cstheme="minorHAnsi"/>
        </w:rPr>
        <w:t xml:space="preserve"> At first, his promises of a sound and glorious victory appeared to be coming true</w:t>
      </w:r>
      <w:r w:rsidR="0031079F" w:rsidRPr="00FB3BE7">
        <w:rPr>
          <w:rFonts w:cstheme="minorHAnsi"/>
        </w:rPr>
        <w:t>. There was a slight rain falling, the campfires lit by the Americans effectively blinded them to the Indian ambushes but allowed the Indians to clearly see them, and the Americans’ were at first quite surprised of the attack. However, as morning wore on and</w:t>
      </w:r>
      <w:r w:rsidR="005862F2" w:rsidRPr="00FB3BE7">
        <w:rPr>
          <w:rFonts w:cstheme="minorHAnsi"/>
        </w:rPr>
        <w:t xml:space="preserve"> daylight approached</w:t>
      </w:r>
      <w:r w:rsidR="0031079F" w:rsidRPr="00FB3BE7">
        <w:rPr>
          <w:rFonts w:cstheme="minorHAnsi"/>
        </w:rPr>
        <w:t>,</w:t>
      </w:r>
      <w:r w:rsidR="005862F2" w:rsidRPr="00FB3BE7">
        <w:rPr>
          <w:rFonts w:cstheme="minorHAnsi"/>
        </w:rPr>
        <w:t xml:space="preserve"> his warriors soon realized his medicine and promises were false.</w:t>
      </w:r>
      <w:r w:rsidR="0031079F" w:rsidRPr="00FB3BE7">
        <w:rPr>
          <w:rFonts w:cstheme="minorHAnsi"/>
        </w:rPr>
        <w:t xml:space="preserve"> The Americans’ were becoming organized and effective in their battle formations, and the Indians were suffering losses. “As </w:t>
      </w:r>
      <w:r w:rsidR="00533DD1" w:rsidRPr="00FB3BE7">
        <w:rPr>
          <w:rFonts w:cstheme="minorHAnsi"/>
        </w:rPr>
        <w:t>d</w:t>
      </w:r>
      <w:r w:rsidR="0031079F" w:rsidRPr="00FB3BE7">
        <w:rPr>
          <w:rFonts w:cstheme="minorHAnsi"/>
        </w:rPr>
        <w:t xml:space="preserve">awn broke and the Indians retreated, the Prophet also fled to his village, where he was confronted by angry warriors…” who were confused and enraged by their </w:t>
      </w:r>
      <w:r w:rsidR="0031079F" w:rsidRPr="00FB3BE7">
        <w:rPr>
          <w:rFonts w:cstheme="minorHAnsi"/>
        </w:rPr>
        <w:lastRenderedPageBreak/>
        <w:t>failed assault (Edmunds, 113).</w:t>
      </w:r>
      <w:r w:rsidR="005862F2" w:rsidRPr="00FB3BE7">
        <w:rPr>
          <w:rFonts w:cstheme="minorHAnsi"/>
        </w:rPr>
        <w:t xml:space="preserve"> </w:t>
      </w:r>
      <w:r w:rsidR="0031079F" w:rsidRPr="00FB3BE7">
        <w:rPr>
          <w:rFonts w:cstheme="minorHAnsi"/>
        </w:rPr>
        <w:t xml:space="preserve">He attempted to offload the blame to his wife, saying she was on her menstrual period and thus unclean, but his “followers scoffed at his claims, and although they spared his life, they hurried to abandon Prophetstown…” </w:t>
      </w:r>
      <w:proofErr w:type="gramStart"/>
      <w:r w:rsidR="0031079F" w:rsidRPr="00FB3BE7">
        <w:rPr>
          <w:rFonts w:cstheme="minorHAnsi"/>
        </w:rPr>
        <w:t>(Edmunds, 114).</w:t>
      </w:r>
      <w:proofErr w:type="gramEnd"/>
      <w:r w:rsidR="0031079F" w:rsidRPr="00FB3BE7">
        <w:rPr>
          <w:rFonts w:cstheme="minorHAnsi"/>
        </w:rPr>
        <w:t xml:space="preserve"> </w:t>
      </w:r>
      <w:r w:rsidR="005862F2" w:rsidRPr="00FB3BE7">
        <w:rPr>
          <w:rFonts w:cstheme="minorHAnsi"/>
        </w:rPr>
        <w:t xml:space="preserve">After this, </w:t>
      </w:r>
      <w:proofErr w:type="spellStart"/>
      <w:r w:rsidR="005862F2" w:rsidRPr="00FB3BE7">
        <w:rPr>
          <w:rFonts w:cstheme="minorHAnsi"/>
        </w:rPr>
        <w:t>Tenskwatawa</w:t>
      </w:r>
      <w:proofErr w:type="spellEnd"/>
      <w:r w:rsidR="005862F2" w:rsidRPr="00FB3BE7">
        <w:rPr>
          <w:rFonts w:cstheme="minorHAnsi"/>
        </w:rPr>
        <w:t xml:space="preserve"> would remain in the tribe, but no longer hold a position of leadership or influential power. All of his allies and followers felt greatly and tragically deceived.</w:t>
      </w:r>
      <w:commentRangeEnd w:id="7"/>
      <w:r w:rsidR="005862F2" w:rsidRPr="00FB3BE7">
        <w:rPr>
          <w:rStyle w:val="CommentReference"/>
          <w:rFonts w:cstheme="minorHAnsi"/>
          <w:sz w:val="22"/>
          <w:szCs w:val="22"/>
        </w:rPr>
        <w:commentReference w:id="7"/>
      </w:r>
      <w:r w:rsidR="00FB3BE7" w:rsidRPr="00FB3BE7">
        <w:rPr>
          <w:rFonts w:cstheme="minorHAnsi"/>
        </w:rPr>
        <w:t xml:space="preserve"> Eventually, he would proceed north into Canada and the war of 1812 involving Britain would commence.</w:t>
      </w:r>
    </w:p>
    <w:p w14:paraId="0E6DD64F" w14:textId="77777777" w:rsidR="009E785F" w:rsidRPr="00FB3BE7" w:rsidRDefault="000E33AD" w:rsidP="000E33AD">
      <w:pPr>
        <w:spacing w:line="480" w:lineRule="auto"/>
        <w:ind w:firstLine="360"/>
        <w:rPr>
          <w:rFonts w:cstheme="minorHAnsi"/>
        </w:rPr>
      </w:pPr>
      <w:r w:rsidRPr="00FB3BE7">
        <w:rPr>
          <w:rFonts w:cstheme="minorHAnsi"/>
        </w:rPr>
        <w:tab/>
        <w:t>A</w:t>
      </w:r>
      <w:r w:rsidRPr="00FB3BE7">
        <w:rPr>
          <w:rStyle w:val="apple-style-span"/>
          <w:rFonts w:cstheme="minorHAnsi"/>
          <w:color w:val="000000"/>
          <w:shd w:val="clear" w:color="auto" w:fill="FFFFFF"/>
        </w:rPr>
        <w:t>fter the Wa</w:t>
      </w:r>
      <w:r w:rsidRPr="00FB3BE7">
        <w:rPr>
          <w:rStyle w:val="apple-style-span"/>
          <w:rFonts w:cstheme="minorHAnsi"/>
          <w:color w:val="000000"/>
          <w:shd w:val="clear" w:color="auto" w:fill="FFFFFF"/>
        </w:rPr>
        <w:t xml:space="preserve">r of 1812, </w:t>
      </w:r>
      <w:proofErr w:type="spellStart"/>
      <w:r w:rsidRPr="00FB3BE7">
        <w:rPr>
          <w:rStyle w:val="apple-style-span"/>
          <w:rFonts w:cstheme="minorHAnsi"/>
          <w:color w:val="000000"/>
          <w:shd w:val="clear" w:color="auto" w:fill="FFFFFF"/>
        </w:rPr>
        <w:t>Tenskwatawa</w:t>
      </w:r>
      <w:proofErr w:type="spellEnd"/>
      <w:r w:rsidRPr="00FB3BE7">
        <w:rPr>
          <w:rStyle w:val="apple-style-span"/>
          <w:rFonts w:cstheme="minorHAnsi"/>
          <w:color w:val="000000"/>
          <w:shd w:val="clear" w:color="auto" w:fill="FFFFFF"/>
        </w:rPr>
        <w:t xml:space="preserve"> remained around</w:t>
      </w:r>
      <w:r w:rsidRPr="00FB3BE7">
        <w:rPr>
          <w:rStyle w:val="apple-style-span"/>
          <w:rFonts w:cstheme="minorHAnsi"/>
          <w:color w:val="000000"/>
          <w:shd w:val="clear" w:color="auto" w:fill="FFFFFF"/>
        </w:rPr>
        <w:t xml:space="preserve"> </w:t>
      </w:r>
      <w:proofErr w:type="spellStart"/>
      <w:r w:rsidRPr="00FB3BE7">
        <w:rPr>
          <w:rStyle w:val="apple-style-span"/>
          <w:rFonts w:cstheme="minorHAnsi"/>
          <w:color w:val="000000"/>
          <w:shd w:val="clear" w:color="auto" w:fill="FFFFFF"/>
        </w:rPr>
        <w:t>Amherstburg</w:t>
      </w:r>
      <w:proofErr w:type="spellEnd"/>
      <w:r w:rsidRPr="00FB3BE7">
        <w:rPr>
          <w:rStyle w:val="apple-style-span"/>
          <w:rFonts w:cstheme="minorHAnsi"/>
          <w:color w:val="000000"/>
          <w:shd w:val="clear" w:color="auto" w:fill="FFFFFF"/>
        </w:rPr>
        <w:t xml:space="preserve"> and </w:t>
      </w:r>
      <w:r w:rsidRPr="00FB3BE7">
        <w:rPr>
          <w:rStyle w:val="apple-style-span"/>
          <w:rFonts w:cstheme="minorHAnsi"/>
          <w:color w:val="000000"/>
          <w:shd w:val="clear" w:color="auto" w:fill="FFFFFF"/>
        </w:rPr>
        <w:t>dealt with many</w:t>
      </w:r>
      <w:r w:rsidRPr="00FB3BE7">
        <w:rPr>
          <w:rStyle w:val="apple-style-span"/>
          <w:rFonts w:cstheme="minorHAnsi"/>
          <w:color w:val="000000"/>
          <w:shd w:val="clear" w:color="auto" w:fill="FFFFFF"/>
        </w:rPr>
        <w:t xml:space="preserve"> British Indian agents. He </w:t>
      </w:r>
      <w:r w:rsidRPr="00FB3BE7">
        <w:rPr>
          <w:rStyle w:val="apple-style-span"/>
          <w:rFonts w:cstheme="minorHAnsi"/>
          <w:color w:val="000000"/>
          <w:shd w:val="clear" w:color="auto" w:fill="FFFFFF"/>
        </w:rPr>
        <w:t>eventually</w:t>
      </w:r>
      <w:r w:rsidRPr="00FB3BE7">
        <w:rPr>
          <w:rStyle w:val="apple-style-span"/>
          <w:rFonts w:cstheme="minorHAnsi"/>
          <w:color w:val="000000"/>
          <w:shd w:val="clear" w:color="auto" w:fill="FFFFFF"/>
        </w:rPr>
        <w:t xml:space="preserve"> returned to </w:t>
      </w:r>
      <w:r w:rsidRPr="00FB3BE7">
        <w:rPr>
          <w:rStyle w:val="apple-style-span"/>
          <w:rFonts w:cstheme="minorHAnsi"/>
          <w:color w:val="000000"/>
          <w:shd w:val="clear" w:color="auto" w:fill="FFFFFF"/>
        </w:rPr>
        <w:t>America, and later</w:t>
      </w:r>
      <w:r w:rsidRPr="00FB3BE7">
        <w:rPr>
          <w:rStyle w:val="apple-style-span"/>
          <w:rFonts w:cstheme="minorHAnsi"/>
          <w:color w:val="000000"/>
          <w:shd w:val="clear" w:color="auto" w:fill="FFFFFF"/>
        </w:rPr>
        <w:t xml:space="preserve"> died in Kansas in the fall of 1836.</w:t>
      </w:r>
      <w:r w:rsidRPr="00FB3BE7">
        <w:rPr>
          <w:rFonts w:cstheme="minorHAnsi"/>
        </w:rPr>
        <w:t xml:space="preserve">The rise and fall of </w:t>
      </w:r>
      <w:proofErr w:type="spellStart"/>
      <w:r w:rsidRPr="00FB3BE7">
        <w:rPr>
          <w:rFonts w:cstheme="minorHAnsi"/>
        </w:rPr>
        <w:t>Tenskwatawa’s</w:t>
      </w:r>
      <w:proofErr w:type="spellEnd"/>
      <w:r w:rsidRPr="00FB3BE7">
        <w:rPr>
          <w:rFonts w:cstheme="minorHAnsi"/>
        </w:rPr>
        <w:t xml:space="preserve"> influence over this period is something that seems to overlooked quite often. </w:t>
      </w:r>
      <w:r w:rsidRPr="00FB3BE7">
        <w:rPr>
          <w:rStyle w:val="apple-style-span"/>
          <w:rFonts w:cstheme="minorHAnsi"/>
          <w:color w:val="000000"/>
          <w:shd w:val="clear" w:color="auto" w:fill="FFFFFF"/>
        </w:rPr>
        <w:t>Though</w:t>
      </w:r>
      <w:r w:rsidRPr="00FB3BE7">
        <w:rPr>
          <w:rStyle w:val="apple-style-span"/>
          <w:rFonts w:cstheme="minorHAnsi"/>
          <w:color w:val="000000"/>
          <w:shd w:val="clear" w:color="auto" w:fill="FFFFFF"/>
        </w:rPr>
        <w:t xml:space="preserve"> </w:t>
      </w:r>
      <w:proofErr w:type="spellStart"/>
      <w:r w:rsidRPr="00FB3BE7">
        <w:rPr>
          <w:rStyle w:val="apple-style-span"/>
          <w:rFonts w:cstheme="minorHAnsi"/>
          <w:color w:val="000000"/>
          <w:shd w:val="clear" w:color="auto" w:fill="FFFFFF"/>
        </w:rPr>
        <w:t>Tenskwatawa</w:t>
      </w:r>
      <w:proofErr w:type="spellEnd"/>
      <w:r w:rsidRPr="00FB3BE7">
        <w:rPr>
          <w:rStyle w:val="apple-style-span"/>
          <w:rFonts w:cstheme="minorHAnsi"/>
          <w:color w:val="000000"/>
          <w:shd w:val="clear" w:color="auto" w:fill="FFFFFF"/>
        </w:rPr>
        <w:t xml:space="preserve"> is </w:t>
      </w:r>
      <w:r w:rsidRPr="00FB3BE7">
        <w:rPr>
          <w:rStyle w:val="apple-style-span"/>
          <w:rFonts w:cstheme="minorHAnsi"/>
          <w:color w:val="000000"/>
          <w:shd w:val="clear" w:color="auto" w:fill="FFFFFF"/>
        </w:rPr>
        <w:t>generally</w:t>
      </w:r>
      <w:r w:rsidRPr="00FB3BE7">
        <w:rPr>
          <w:rStyle w:val="apple-style-span"/>
          <w:rFonts w:cstheme="minorHAnsi"/>
          <w:color w:val="000000"/>
          <w:shd w:val="clear" w:color="auto" w:fill="FFFFFF"/>
        </w:rPr>
        <w:t xml:space="preserve"> portrayed as a </w:t>
      </w:r>
      <w:r w:rsidRPr="00FB3BE7">
        <w:rPr>
          <w:rStyle w:val="apple-style-span"/>
          <w:rFonts w:cstheme="minorHAnsi"/>
          <w:color w:val="000000"/>
          <w:shd w:val="clear" w:color="auto" w:fill="FFFFFF"/>
        </w:rPr>
        <w:t>flaky, unreliable leader who is</w:t>
      </w:r>
      <w:r w:rsidRPr="00FB3BE7">
        <w:rPr>
          <w:rStyle w:val="apple-style-span"/>
          <w:rFonts w:cstheme="minorHAnsi"/>
          <w:color w:val="000000"/>
          <w:shd w:val="clear" w:color="auto" w:fill="FFFFFF"/>
        </w:rPr>
        <w:t xml:space="preserve"> overshadowed by his brother</w:t>
      </w:r>
      <w:r w:rsidRPr="00FB3BE7">
        <w:rPr>
          <w:rStyle w:val="apple-style-span"/>
          <w:rFonts w:cstheme="minorHAnsi"/>
          <w:color w:val="000000"/>
          <w:shd w:val="clear" w:color="auto" w:fill="FFFFFF"/>
        </w:rPr>
        <w:t>, his</w:t>
      </w:r>
      <w:r w:rsidRPr="00FB3BE7">
        <w:rPr>
          <w:rStyle w:val="apple-style-span"/>
          <w:rFonts w:cstheme="minorHAnsi"/>
          <w:color w:val="000000"/>
          <w:shd w:val="clear" w:color="auto" w:fill="FFFFFF"/>
        </w:rPr>
        <w:t xml:space="preserve"> religion was </w:t>
      </w:r>
      <w:r w:rsidRPr="00FB3BE7">
        <w:rPr>
          <w:rStyle w:val="apple-style-span"/>
          <w:rFonts w:cstheme="minorHAnsi"/>
          <w:color w:val="000000"/>
          <w:shd w:val="clear" w:color="auto" w:fill="FFFFFF"/>
        </w:rPr>
        <w:t>critical</w:t>
      </w:r>
      <w:r w:rsidRPr="00FB3BE7">
        <w:rPr>
          <w:rStyle w:val="apple-style-span"/>
          <w:rFonts w:cstheme="minorHAnsi"/>
          <w:color w:val="000000"/>
          <w:shd w:val="clear" w:color="auto" w:fill="FFFFFF"/>
        </w:rPr>
        <w:t xml:space="preserve"> to Tecumseh's success.</w:t>
      </w:r>
      <w:r w:rsidRPr="00FB3BE7">
        <w:rPr>
          <w:rStyle w:val="apple-style-span"/>
          <w:rFonts w:cstheme="minorHAnsi"/>
          <w:color w:val="000000"/>
          <w:shd w:val="clear" w:color="auto" w:fill="FFFFFF"/>
        </w:rPr>
        <w:t xml:space="preserve"> It is of some interest to note that it was </w:t>
      </w:r>
      <w:proofErr w:type="spellStart"/>
      <w:r w:rsidRPr="00FB3BE7">
        <w:rPr>
          <w:rStyle w:val="apple-style-span"/>
          <w:rFonts w:cstheme="minorHAnsi"/>
          <w:color w:val="000000"/>
          <w:shd w:val="clear" w:color="auto" w:fill="FFFFFF"/>
        </w:rPr>
        <w:t>Tenskwatawa</w:t>
      </w:r>
      <w:proofErr w:type="spellEnd"/>
      <w:r w:rsidRPr="00FB3BE7">
        <w:rPr>
          <w:rStyle w:val="apple-style-span"/>
          <w:rFonts w:cstheme="minorHAnsi"/>
          <w:color w:val="000000"/>
          <w:shd w:val="clear" w:color="auto" w:fill="FFFFFF"/>
        </w:rPr>
        <w:t>, not Tecumseh, who began the entire reform movement. The movement was designed to solve their current problems of American influx and culture, no matter how flawed their leader may have been.</w:t>
      </w:r>
      <w:r w:rsidRPr="00FB3BE7">
        <w:rPr>
          <w:rStyle w:val="apple-style-span"/>
          <w:rFonts w:cstheme="minorHAnsi"/>
          <w:color w:val="000000"/>
          <w:shd w:val="clear" w:color="auto" w:fill="FFFFFF"/>
        </w:rPr>
        <w:t xml:space="preserve"> </w:t>
      </w:r>
      <w:r w:rsidRPr="00FB3BE7">
        <w:rPr>
          <w:rStyle w:val="apple-style-span"/>
          <w:rFonts w:cstheme="minorHAnsi"/>
          <w:color w:val="000000"/>
          <w:shd w:val="clear" w:color="auto" w:fill="FFFFFF"/>
        </w:rPr>
        <w:t xml:space="preserve">While Tecumseh will remain the ‘courageous’ and ‘upstanding’ of the brothers, it was </w:t>
      </w:r>
      <w:proofErr w:type="spellStart"/>
      <w:r w:rsidRPr="00FB3BE7">
        <w:rPr>
          <w:rStyle w:val="apple-style-span"/>
          <w:rFonts w:cstheme="minorHAnsi"/>
          <w:color w:val="000000"/>
          <w:shd w:val="clear" w:color="auto" w:fill="FFFFFF"/>
        </w:rPr>
        <w:t>Tenskwatawa</w:t>
      </w:r>
      <w:proofErr w:type="spellEnd"/>
      <w:r w:rsidRPr="00FB3BE7">
        <w:rPr>
          <w:rStyle w:val="apple-style-span"/>
          <w:rFonts w:cstheme="minorHAnsi"/>
          <w:color w:val="000000"/>
          <w:shd w:val="clear" w:color="auto" w:fill="FFFFFF"/>
        </w:rPr>
        <w:t xml:space="preserve"> whom enabled him to be that person.</w:t>
      </w:r>
      <w:r w:rsidRPr="00FB3BE7">
        <w:rPr>
          <w:rStyle w:val="apple-converted-space"/>
          <w:rFonts w:cstheme="minorHAnsi"/>
          <w:color w:val="000000"/>
          <w:shd w:val="clear" w:color="auto" w:fill="FFFFFF"/>
        </w:rPr>
        <w:t> </w:t>
      </w:r>
      <w:r w:rsidR="009E785F" w:rsidRPr="00FB3BE7">
        <w:rPr>
          <w:rFonts w:cstheme="minorHAnsi"/>
        </w:rPr>
        <w:br w:type="page"/>
      </w:r>
    </w:p>
    <w:p w14:paraId="26C35271" w14:textId="77777777" w:rsidR="00404668" w:rsidRPr="00FB3BE7" w:rsidRDefault="00404668" w:rsidP="00404668">
      <w:pPr>
        <w:autoSpaceDE w:val="0"/>
        <w:autoSpaceDN w:val="0"/>
        <w:adjustRightInd w:val="0"/>
        <w:spacing w:after="0" w:line="480" w:lineRule="auto"/>
        <w:ind w:left="720" w:hanging="720"/>
        <w:jc w:val="center"/>
        <w:rPr>
          <w:rFonts w:cstheme="minorHAnsi"/>
        </w:rPr>
      </w:pPr>
      <w:r w:rsidRPr="00FB3BE7">
        <w:rPr>
          <w:rFonts w:cstheme="minorHAnsi"/>
        </w:rPr>
        <w:lastRenderedPageBreak/>
        <w:t>Works Cited</w:t>
      </w:r>
    </w:p>
    <w:p w14:paraId="2E3E864E" w14:textId="77777777" w:rsidR="009E785F" w:rsidRPr="00FB3BE7" w:rsidRDefault="009E785F" w:rsidP="009E785F">
      <w:pPr>
        <w:autoSpaceDE w:val="0"/>
        <w:autoSpaceDN w:val="0"/>
        <w:adjustRightInd w:val="0"/>
        <w:spacing w:after="0" w:line="240" w:lineRule="auto"/>
        <w:rPr>
          <w:rFonts w:cstheme="minorHAnsi"/>
        </w:rPr>
      </w:pPr>
      <w:r w:rsidRPr="00FB3BE7">
        <w:rPr>
          <w:rFonts w:cstheme="minorHAnsi"/>
        </w:rPr>
        <w:t>Edmunds, R. David. 1983. The Shawnee Prophet. Lincoln, NE: University of Nebraska</w:t>
      </w:r>
    </w:p>
    <w:p w14:paraId="2FB31C3A" w14:textId="77777777" w:rsidR="005862F2" w:rsidRPr="00FB3BE7" w:rsidRDefault="009E785F" w:rsidP="009E785F">
      <w:pPr>
        <w:spacing w:line="480" w:lineRule="auto"/>
        <w:ind w:firstLine="360"/>
        <w:rPr>
          <w:rFonts w:cstheme="minorHAnsi"/>
        </w:rPr>
      </w:pPr>
      <w:proofErr w:type="gramStart"/>
      <w:r w:rsidRPr="00FB3BE7">
        <w:rPr>
          <w:rFonts w:cstheme="minorHAnsi"/>
        </w:rPr>
        <w:t>Press.</w:t>
      </w:r>
      <w:proofErr w:type="gramEnd"/>
    </w:p>
    <w:p w14:paraId="054EB843" w14:textId="77777777" w:rsidR="00404668" w:rsidRPr="00404668" w:rsidRDefault="00404668" w:rsidP="00404668">
      <w:pPr>
        <w:autoSpaceDE w:val="0"/>
        <w:autoSpaceDN w:val="0"/>
        <w:adjustRightInd w:val="0"/>
        <w:spacing w:after="0" w:line="480" w:lineRule="auto"/>
        <w:ind w:left="720" w:hanging="720"/>
        <w:rPr>
          <w:rFonts w:cstheme="minorHAnsi"/>
        </w:rPr>
      </w:pPr>
      <w:proofErr w:type="spellStart"/>
      <w:r w:rsidRPr="00FB3BE7">
        <w:rPr>
          <w:rFonts w:cstheme="minorHAnsi"/>
        </w:rPr>
        <w:t>Rafert</w:t>
      </w:r>
      <w:proofErr w:type="spellEnd"/>
      <w:r w:rsidRPr="00FB3BE7">
        <w:rPr>
          <w:rFonts w:cstheme="minorHAnsi"/>
        </w:rPr>
        <w:t xml:space="preserve">, </w:t>
      </w:r>
      <w:proofErr w:type="gramStart"/>
      <w:r w:rsidRPr="00FB3BE7">
        <w:rPr>
          <w:rFonts w:cstheme="minorHAnsi"/>
        </w:rPr>
        <w:t>The</w:t>
      </w:r>
      <w:proofErr w:type="gramEnd"/>
      <w:r w:rsidRPr="00FB3BE7">
        <w:rPr>
          <w:rFonts w:cstheme="minorHAnsi"/>
        </w:rPr>
        <w:t xml:space="preserve"> Miami Indians of Indiana: A Persistent People: 1654–1994. Indianapolis: Indiana Historical Society, 1996.</w:t>
      </w:r>
    </w:p>
    <w:p w14:paraId="37FF97FD" w14:textId="77777777" w:rsidR="00404668" w:rsidRPr="005862F2" w:rsidRDefault="00404668" w:rsidP="009E785F">
      <w:pPr>
        <w:spacing w:line="480" w:lineRule="auto"/>
        <w:ind w:firstLine="360"/>
        <w:rPr>
          <w:rFonts w:cstheme="minorHAnsi"/>
          <w:sz w:val="24"/>
          <w:szCs w:val="24"/>
        </w:rPr>
      </w:pPr>
    </w:p>
    <w:sectPr w:rsidR="00404668" w:rsidRPr="005862F2" w:rsidSect="00FB3BE7">
      <w:headerReference w:type="default" r:id="rId11"/>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rpatter" w:date="2009-11-11T22:28:00Z" w:initials="g">
    <w:p w14:paraId="6376A0D8" w14:textId="77777777" w:rsidR="00DE3558" w:rsidRDefault="00DE3558" w:rsidP="00DE3558">
      <w:pPr>
        <w:pStyle w:val="ListParagraph"/>
        <w:numPr>
          <w:ilvl w:val="1"/>
          <w:numId w:val="4"/>
        </w:numPr>
        <w:spacing w:line="480" w:lineRule="auto"/>
        <w:rPr>
          <w:rFonts w:cstheme="minorHAnsi"/>
          <w:sz w:val="24"/>
          <w:szCs w:val="24"/>
        </w:rPr>
      </w:pPr>
      <w:r>
        <w:rPr>
          <w:rStyle w:val="CommentReference"/>
        </w:rPr>
        <w:annotationRef/>
      </w:r>
      <w:r>
        <w:rPr>
          <w:rFonts w:cstheme="minorHAnsi"/>
          <w:sz w:val="24"/>
          <w:szCs w:val="24"/>
        </w:rPr>
        <w:t>Child</w:t>
      </w:r>
    </w:p>
    <w:p w14:paraId="590579CD" w14:textId="77777777"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No training</w:t>
      </w:r>
    </w:p>
    <w:p w14:paraId="421E8690" w14:textId="77777777"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Blind</w:t>
      </w:r>
    </w:p>
    <w:p w14:paraId="281D1B08" w14:textId="77777777"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ignored</w:t>
      </w:r>
    </w:p>
    <w:p w14:paraId="7FA2B7C7" w14:textId="77777777" w:rsidR="00DE3558" w:rsidRDefault="00DE3558" w:rsidP="00DE3558">
      <w:pPr>
        <w:pStyle w:val="ListParagraph"/>
        <w:numPr>
          <w:ilvl w:val="1"/>
          <w:numId w:val="4"/>
        </w:numPr>
        <w:spacing w:line="480" w:lineRule="auto"/>
        <w:rPr>
          <w:rFonts w:cstheme="minorHAnsi"/>
          <w:sz w:val="24"/>
          <w:szCs w:val="24"/>
        </w:rPr>
      </w:pPr>
      <w:r>
        <w:rPr>
          <w:rFonts w:cstheme="minorHAnsi"/>
          <w:sz w:val="24"/>
          <w:szCs w:val="24"/>
        </w:rPr>
        <w:t>Adult</w:t>
      </w:r>
    </w:p>
    <w:p w14:paraId="20713E23" w14:textId="77777777" w:rsidR="00DE3558" w:rsidRPr="00680110" w:rsidRDefault="00DE3558" w:rsidP="00DE3558">
      <w:pPr>
        <w:pStyle w:val="ListParagraph"/>
        <w:numPr>
          <w:ilvl w:val="2"/>
          <w:numId w:val="4"/>
        </w:numPr>
        <w:spacing w:line="480" w:lineRule="auto"/>
        <w:rPr>
          <w:rFonts w:cstheme="minorHAnsi"/>
          <w:sz w:val="24"/>
          <w:szCs w:val="24"/>
        </w:rPr>
      </w:pPr>
      <w:r>
        <w:rPr>
          <w:rFonts w:cstheme="minorHAnsi"/>
          <w:sz w:val="24"/>
          <w:szCs w:val="24"/>
        </w:rPr>
        <w:t>Becomes a drunk</w:t>
      </w:r>
    </w:p>
    <w:p w14:paraId="33698D79" w14:textId="77777777" w:rsidR="00DE3558" w:rsidRDefault="00DE3558" w:rsidP="00DE3558">
      <w:pPr>
        <w:pStyle w:val="ListParagraph"/>
        <w:numPr>
          <w:ilvl w:val="1"/>
          <w:numId w:val="4"/>
        </w:numPr>
        <w:spacing w:line="480" w:lineRule="auto"/>
        <w:rPr>
          <w:rFonts w:cstheme="minorHAnsi"/>
          <w:sz w:val="24"/>
          <w:szCs w:val="24"/>
        </w:rPr>
      </w:pPr>
      <w:r>
        <w:rPr>
          <w:rFonts w:cstheme="minorHAnsi"/>
          <w:sz w:val="24"/>
          <w:szCs w:val="24"/>
        </w:rPr>
        <w:t>Siblings</w:t>
      </w:r>
    </w:p>
    <w:p w14:paraId="73651CBE" w14:textId="77777777"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Tecumseh is important, respected</w:t>
      </w:r>
    </w:p>
    <w:p w14:paraId="090C914C" w14:textId="77777777"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He is ignored</w:t>
      </w:r>
    </w:p>
    <w:p w14:paraId="422ED638" w14:textId="77777777" w:rsidR="00DE3558" w:rsidRDefault="00DE3558">
      <w:pPr>
        <w:pStyle w:val="CommentText"/>
      </w:pPr>
    </w:p>
  </w:comment>
  <w:comment w:id="2" w:author="grpatter" w:date="2009-11-11T23:53:00Z" w:initials="g">
    <w:p w14:paraId="19DCF25F" w14:textId="77777777" w:rsidR="00DE3558" w:rsidRDefault="00DE3558" w:rsidP="00DE3558">
      <w:pPr>
        <w:pStyle w:val="ListParagraph"/>
        <w:numPr>
          <w:ilvl w:val="1"/>
          <w:numId w:val="4"/>
        </w:numPr>
        <w:spacing w:line="480" w:lineRule="auto"/>
        <w:rPr>
          <w:rFonts w:cstheme="minorHAnsi"/>
          <w:sz w:val="24"/>
          <w:szCs w:val="24"/>
        </w:rPr>
      </w:pPr>
      <w:r>
        <w:rPr>
          <w:rStyle w:val="CommentReference"/>
        </w:rPr>
        <w:annotationRef/>
      </w:r>
      <w:r>
        <w:rPr>
          <w:rFonts w:cstheme="minorHAnsi"/>
          <w:sz w:val="24"/>
          <w:szCs w:val="24"/>
        </w:rPr>
        <w:t>Vision</w:t>
      </w:r>
    </w:p>
    <w:p w14:paraId="4C4AD9B0" w14:textId="77777777" w:rsidR="00DE3558" w:rsidRDefault="00DE3558" w:rsidP="00DE3558">
      <w:pPr>
        <w:pStyle w:val="ListParagraph"/>
        <w:numPr>
          <w:ilvl w:val="2"/>
          <w:numId w:val="4"/>
        </w:numPr>
        <w:spacing w:line="480" w:lineRule="auto"/>
        <w:rPr>
          <w:rFonts w:cstheme="minorHAnsi"/>
          <w:sz w:val="24"/>
          <w:szCs w:val="24"/>
        </w:rPr>
      </w:pPr>
      <w:r>
        <w:rPr>
          <w:rFonts w:cstheme="minorHAnsi"/>
          <w:sz w:val="24"/>
          <w:szCs w:val="24"/>
        </w:rPr>
        <w:t>Came on White River in winter 1805</w:t>
      </w:r>
    </w:p>
    <w:p w14:paraId="6E8E1119" w14:textId="77777777" w:rsidR="00DE3558" w:rsidRPr="009025F2" w:rsidRDefault="00DE3558" w:rsidP="009025F2">
      <w:pPr>
        <w:pStyle w:val="ListParagraph"/>
        <w:numPr>
          <w:ilvl w:val="2"/>
          <w:numId w:val="4"/>
        </w:numPr>
        <w:spacing w:line="480" w:lineRule="auto"/>
      </w:pPr>
      <w:r w:rsidRPr="009025F2">
        <w:rPr>
          <w:rFonts w:cstheme="minorHAnsi"/>
          <w:sz w:val="24"/>
          <w:szCs w:val="24"/>
        </w:rPr>
        <w:t>Saw heaven/hell and effects of living the ‘wrong way’</w:t>
      </w:r>
    </w:p>
    <w:p w14:paraId="5B32D5F4" w14:textId="77777777" w:rsidR="009025F2" w:rsidRDefault="009025F2" w:rsidP="009025F2">
      <w:pPr>
        <w:pStyle w:val="ListParagraph"/>
        <w:numPr>
          <w:ilvl w:val="3"/>
          <w:numId w:val="4"/>
        </w:numPr>
        <w:spacing w:line="240" w:lineRule="auto"/>
      </w:pPr>
      <w:r>
        <w:t>Death, heaven, and resurrection</w:t>
      </w:r>
    </w:p>
    <w:p w14:paraId="4846E4CE" w14:textId="77777777" w:rsidR="009025F2" w:rsidRDefault="009025F2" w:rsidP="009025F2">
      <w:pPr>
        <w:pStyle w:val="ListParagraph"/>
        <w:numPr>
          <w:ilvl w:val="3"/>
          <w:numId w:val="4"/>
        </w:numPr>
        <w:spacing w:line="240" w:lineRule="auto"/>
      </w:pPr>
      <w:r>
        <w:t>Torture of bad people</w:t>
      </w:r>
    </w:p>
    <w:p w14:paraId="62C493A4" w14:textId="77777777" w:rsidR="009025F2" w:rsidRDefault="009025F2" w:rsidP="009025F2">
      <w:pPr>
        <w:pStyle w:val="ListParagraph"/>
        <w:numPr>
          <w:ilvl w:val="2"/>
          <w:numId w:val="4"/>
        </w:numPr>
        <w:spacing w:line="480" w:lineRule="auto"/>
      </w:pPr>
    </w:p>
  </w:comment>
  <w:comment w:id="4" w:author="grpatter" w:date="2009-11-11T23:37:00Z" w:initials="g">
    <w:p w14:paraId="2A60EE7E" w14:textId="77777777" w:rsidR="00BE49E6" w:rsidRDefault="00BE49E6">
      <w:pPr>
        <w:pStyle w:val="CommentText"/>
      </w:pPr>
      <w:r>
        <w:rPr>
          <w:rStyle w:val="CommentReference"/>
        </w:rPr>
        <w:annotationRef/>
      </w:r>
      <w:proofErr w:type="gramStart"/>
      <w:r>
        <w:t>cite</w:t>
      </w:r>
      <w:proofErr w:type="gramEnd"/>
    </w:p>
  </w:comment>
  <w:comment w:id="3" w:author="grpatter" w:date="2009-11-12T00:25:00Z" w:initials="g">
    <w:p w14:paraId="63AA3189" w14:textId="77777777" w:rsidR="009025F2" w:rsidRDefault="00BE49E6" w:rsidP="009025F2">
      <w:pPr>
        <w:pStyle w:val="ListParagraph"/>
        <w:numPr>
          <w:ilvl w:val="1"/>
          <w:numId w:val="6"/>
        </w:numPr>
        <w:spacing w:line="240" w:lineRule="auto"/>
      </w:pPr>
      <w:r>
        <w:rPr>
          <w:rStyle w:val="CommentReference"/>
        </w:rPr>
        <w:annotationRef/>
      </w:r>
      <w:r w:rsidR="009025F2">
        <w:t>Tenets of the religion</w:t>
      </w:r>
    </w:p>
    <w:p w14:paraId="133B45D7" w14:textId="77777777" w:rsidR="009025F2" w:rsidRDefault="009025F2" w:rsidP="009025F2">
      <w:pPr>
        <w:pStyle w:val="ListParagraph"/>
        <w:numPr>
          <w:ilvl w:val="2"/>
          <w:numId w:val="6"/>
        </w:numPr>
        <w:spacing w:line="240" w:lineRule="auto"/>
      </w:pPr>
      <w:r>
        <w:t xml:space="preserve">“Since his initial vision in April, several similar experiences had provided </w:t>
      </w:r>
      <w:proofErr w:type="spellStart"/>
      <w:r w:rsidRPr="00F25CF5">
        <w:t>Tenskwatawa</w:t>
      </w:r>
      <w:proofErr w:type="spellEnd"/>
      <w:r>
        <w:t xml:space="preserve"> with additional insights, which he incorporated into a well-defined pattern of religious and social doctrines…”</w:t>
      </w:r>
    </w:p>
    <w:p w14:paraId="63F30040" w14:textId="77777777" w:rsidR="009025F2" w:rsidRDefault="009025F2" w:rsidP="009025F2">
      <w:pPr>
        <w:pStyle w:val="ListParagraph"/>
        <w:numPr>
          <w:ilvl w:val="3"/>
          <w:numId w:val="6"/>
        </w:numPr>
        <w:spacing w:line="240" w:lineRule="auto"/>
      </w:pPr>
      <w:r>
        <w:t>No more drinking of alcohol</w:t>
      </w:r>
    </w:p>
    <w:p w14:paraId="7C5D8B76" w14:textId="77777777" w:rsidR="009025F2" w:rsidRDefault="009025F2" w:rsidP="009025F2">
      <w:pPr>
        <w:pStyle w:val="ListParagraph"/>
        <w:numPr>
          <w:ilvl w:val="3"/>
          <w:numId w:val="6"/>
        </w:numPr>
        <w:spacing w:line="240" w:lineRule="auto"/>
      </w:pPr>
      <w:r>
        <w:t>Treat elders with respect and provide for kinsmen</w:t>
      </w:r>
    </w:p>
    <w:p w14:paraId="2BBC2382" w14:textId="77777777" w:rsidR="009025F2" w:rsidRDefault="009025F2" w:rsidP="009025F2">
      <w:pPr>
        <w:pStyle w:val="ListParagraph"/>
        <w:numPr>
          <w:ilvl w:val="3"/>
          <w:numId w:val="6"/>
        </w:numPr>
        <w:spacing w:line="240" w:lineRule="auto"/>
      </w:pPr>
      <w:r>
        <w:t>Must remain truthful and not strike their wives or children</w:t>
      </w:r>
    </w:p>
    <w:p w14:paraId="6BAAEC98" w14:textId="77777777" w:rsidR="009025F2" w:rsidRDefault="009025F2" w:rsidP="009025F2">
      <w:pPr>
        <w:pStyle w:val="ListParagraph"/>
        <w:numPr>
          <w:ilvl w:val="3"/>
          <w:numId w:val="6"/>
        </w:numPr>
        <w:spacing w:line="240" w:lineRule="auto"/>
      </w:pPr>
      <w:r>
        <w:t>Shawnee women should remain faithful to their husbands and warriors should not be running after women.</w:t>
      </w:r>
    </w:p>
    <w:p w14:paraId="1743702B" w14:textId="77777777" w:rsidR="00BE49E6" w:rsidRPr="009025F2" w:rsidRDefault="009025F2" w:rsidP="009025F2">
      <w:pPr>
        <w:pStyle w:val="ListParagraph"/>
        <w:numPr>
          <w:ilvl w:val="3"/>
          <w:numId w:val="6"/>
        </w:numPr>
        <w:spacing w:line="240" w:lineRule="auto"/>
      </w:pPr>
      <w:r>
        <w:t>Take only a single wife</w:t>
      </w:r>
    </w:p>
    <w:p w14:paraId="1132D94C" w14:textId="77777777" w:rsidR="00BE49E6" w:rsidRDefault="00BE49E6">
      <w:pPr>
        <w:pStyle w:val="CommentText"/>
      </w:pPr>
    </w:p>
  </w:comment>
  <w:comment w:id="5" w:author="grpatter" w:date="2009-11-12T00:08:00Z" w:initials="g">
    <w:p w14:paraId="66C6EA82" w14:textId="77777777" w:rsidR="00663B96" w:rsidRDefault="00663B96" w:rsidP="00663B96">
      <w:pPr>
        <w:pStyle w:val="ListParagraph"/>
        <w:numPr>
          <w:ilvl w:val="1"/>
          <w:numId w:val="6"/>
        </w:numPr>
        <w:spacing w:line="240" w:lineRule="auto"/>
      </w:pPr>
      <w:r>
        <w:rPr>
          <w:rStyle w:val="CommentReference"/>
        </w:rPr>
        <w:annotationRef/>
      </w:r>
      <w:r>
        <w:t>His attitude toward traditional Indian religion</w:t>
      </w:r>
    </w:p>
    <w:p w14:paraId="781F7C60" w14:textId="77777777" w:rsidR="00663B96" w:rsidRDefault="00663B96" w:rsidP="00663B96">
      <w:pPr>
        <w:pStyle w:val="ListParagraph"/>
        <w:numPr>
          <w:ilvl w:val="2"/>
          <w:numId w:val="6"/>
        </w:numPr>
        <w:spacing w:line="240" w:lineRule="auto"/>
      </w:pPr>
      <w:r>
        <w:t>Traditional dances where corrupt</w:t>
      </w:r>
    </w:p>
    <w:p w14:paraId="6AF37871" w14:textId="77777777" w:rsidR="00663B96" w:rsidRDefault="00663B96" w:rsidP="00663B96">
      <w:pPr>
        <w:pStyle w:val="ListParagraph"/>
        <w:numPr>
          <w:ilvl w:val="2"/>
          <w:numId w:val="6"/>
        </w:numPr>
        <w:spacing w:line="240" w:lineRule="auto"/>
      </w:pPr>
      <w:r>
        <w:t>Medicine men who opposed him where false prophets</w:t>
      </w:r>
    </w:p>
    <w:p w14:paraId="196073C6" w14:textId="77777777" w:rsidR="00663B96" w:rsidRDefault="00663B96" w:rsidP="00663B96">
      <w:pPr>
        <w:pStyle w:val="ListParagraph"/>
        <w:numPr>
          <w:ilvl w:val="2"/>
          <w:numId w:val="6"/>
        </w:numPr>
        <w:spacing w:line="240" w:lineRule="auto"/>
      </w:pPr>
      <w:r>
        <w:t>Told people to throw away medicine bundles</w:t>
      </w:r>
    </w:p>
    <w:p w14:paraId="24463BFD" w14:textId="77777777" w:rsidR="00663B96" w:rsidRDefault="00663B96">
      <w:pPr>
        <w:pStyle w:val="CommentText"/>
      </w:pPr>
    </w:p>
  </w:comment>
  <w:comment w:id="6" w:author="grpatter" w:date="2009-11-12T00:39:00Z" w:initials="g">
    <w:p w14:paraId="35781035" w14:textId="77777777" w:rsidR="005862F2" w:rsidRDefault="005862F2" w:rsidP="005862F2">
      <w:pPr>
        <w:pStyle w:val="ListParagraph"/>
        <w:numPr>
          <w:ilvl w:val="1"/>
          <w:numId w:val="6"/>
        </w:numPr>
        <w:spacing w:line="240" w:lineRule="auto"/>
      </w:pPr>
      <w:r>
        <w:rPr>
          <w:rStyle w:val="CommentReference"/>
        </w:rPr>
        <w:annotationRef/>
      </w:r>
      <w:r>
        <w:t>Why such wide appeal</w:t>
      </w:r>
    </w:p>
    <w:p w14:paraId="5A129D0A" w14:textId="77777777" w:rsidR="005862F2" w:rsidRDefault="005862F2" w:rsidP="005862F2">
      <w:pPr>
        <w:pStyle w:val="ListParagraph"/>
        <w:numPr>
          <w:ilvl w:val="2"/>
          <w:numId w:val="6"/>
        </w:numPr>
        <w:spacing w:line="240" w:lineRule="auto"/>
      </w:pPr>
      <w:r>
        <w:t>No more warrior raids. Indians should live in peace</w:t>
      </w:r>
    </w:p>
    <w:p w14:paraId="171F7608" w14:textId="77777777" w:rsidR="005862F2" w:rsidRDefault="005862F2" w:rsidP="005862F2">
      <w:pPr>
        <w:pStyle w:val="ListParagraph"/>
        <w:numPr>
          <w:ilvl w:val="2"/>
          <w:numId w:val="6"/>
        </w:numPr>
        <w:spacing w:line="240" w:lineRule="auto"/>
      </w:pPr>
      <w:r>
        <w:t xml:space="preserve">Each village had people </w:t>
      </w:r>
      <w:proofErr w:type="spellStart"/>
      <w:r>
        <w:t>who where</w:t>
      </w:r>
      <w:proofErr w:type="spellEnd"/>
      <w:r>
        <w:t xml:space="preserve"> personally trained</w:t>
      </w:r>
    </w:p>
    <w:p w14:paraId="2CFFCBE0" w14:textId="77777777" w:rsidR="005862F2" w:rsidRDefault="005862F2" w:rsidP="005862F2">
      <w:pPr>
        <w:pStyle w:val="ListParagraph"/>
        <w:numPr>
          <w:ilvl w:val="2"/>
          <w:numId w:val="6"/>
        </w:numPr>
        <w:spacing w:line="240" w:lineRule="auto"/>
      </w:pPr>
      <w:r>
        <w:t>Threats</w:t>
      </w:r>
    </w:p>
    <w:p w14:paraId="6C3D2857" w14:textId="77777777" w:rsidR="005862F2" w:rsidRDefault="005862F2" w:rsidP="005862F2">
      <w:pPr>
        <w:pStyle w:val="ListParagraph"/>
        <w:numPr>
          <w:ilvl w:val="2"/>
          <w:numId w:val="6"/>
        </w:numPr>
        <w:spacing w:line="240" w:lineRule="auto"/>
      </w:pPr>
      <w:r>
        <w:t>Prophet had risen from the dead, spoken with the great powers, promise to cure the sick and bring back the departed, restore game to the forest, Long Knives would be driven into the eastern sea</w:t>
      </w:r>
    </w:p>
    <w:p w14:paraId="014174E4" w14:textId="77777777" w:rsidR="005862F2" w:rsidRDefault="005862F2">
      <w:pPr>
        <w:pStyle w:val="CommentText"/>
      </w:pPr>
    </w:p>
  </w:comment>
  <w:comment w:id="7" w:author="grpatter" w:date="2009-11-12T00:44:00Z" w:initials="g">
    <w:p w14:paraId="472DF5DE" w14:textId="77777777" w:rsidR="005862F2" w:rsidRDefault="005862F2" w:rsidP="005862F2">
      <w:pPr>
        <w:pStyle w:val="ListParagraph"/>
        <w:numPr>
          <w:ilvl w:val="1"/>
          <w:numId w:val="6"/>
        </w:numPr>
        <w:spacing w:line="240" w:lineRule="auto"/>
      </w:pPr>
      <w:r>
        <w:rPr>
          <w:rStyle w:val="CommentReference"/>
        </w:rPr>
        <w:annotationRef/>
      </w:r>
      <w:r>
        <w:t>What happened to make them doubt him? What led to the collapse</w:t>
      </w:r>
    </w:p>
    <w:p w14:paraId="493E117A" w14:textId="77777777" w:rsidR="005862F2" w:rsidRDefault="005862F2" w:rsidP="005862F2">
      <w:pPr>
        <w:pStyle w:val="ListParagraph"/>
        <w:numPr>
          <w:ilvl w:val="2"/>
          <w:numId w:val="6"/>
        </w:numPr>
        <w:spacing w:line="240" w:lineRule="auto"/>
      </w:pPr>
      <w:r>
        <w:t>Disease</w:t>
      </w:r>
    </w:p>
    <w:p w14:paraId="6D3153BA" w14:textId="77777777" w:rsidR="005862F2" w:rsidRDefault="005862F2" w:rsidP="005862F2">
      <w:pPr>
        <w:pStyle w:val="ListParagraph"/>
        <w:numPr>
          <w:ilvl w:val="2"/>
          <w:numId w:val="6"/>
        </w:numPr>
        <w:spacing w:line="240" w:lineRule="auto"/>
      </w:pPr>
      <w:r>
        <w:t xml:space="preserve">Battle of Tippecanoe </w:t>
      </w:r>
    </w:p>
    <w:p w14:paraId="186601AE" w14:textId="77777777" w:rsidR="005862F2" w:rsidRDefault="005862F2">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F133D" w14:textId="77777777" w:rsidR="006B39A0" w:rsidRDefault="006B39A0" w:rsidP="009900FE">
      <w:pPr>
        <w:spacing w:after="0" w:line="240" w:lineRule="auto"/>
      </w:pPr>
      <w:r>
        <w:separator/>
      </w:r>
    </w:p>
  </w:endnote>
  <w:endnote w:type="continuationSeparator" w:id="0">
    <w:p w14:paraId="2D7BBB1E" w14:textId="77777777" w:rsidR="006B39A0" w:rsidRDefault="006B39A0" w:rsidP="0099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B1E24" w14:textId="77777777" w:rsidR="006B39A0" w:rsidRDefault="006B39A0" w:rsidP="009900FE">
      <w:pPr>
        <w:spacing w:after="0" w:line="240" w:lineRule="auto"/>
      </w:pPr>
      <w:r>
        <w:separator/>
      </w:r>
    </w:p>
  </w:footnote>
  <w:footnote w:type="continuationSeparator" w:id="0">
    <w:p w14:paraId="766C9262" w14:textId="77777777" w:rsidR="006B39A0" w:rsidRDefault="006B39A0" w:rsidP="00990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2EEE8" w14:textId="77777777" w:rsidR="009900FE" w:rsidRDefault="009900FE" w:rsidP="009900FE">
    <w:pPr>
      <w:pStyle w:val="Header"/>
      <w:jc w:val="right"/>
    </w:pPr>
    <w:r>
      <w:t>Greg Patterson (</w:t>
    </w:r>
    <w:proofErr w:type="spellStart"/>
    <w:r>
      <w:t>grpatter</w:t>
    </w:r>
    <w:proofErr w:type="spellEnd"/>
    <w:r>
      <w:t>)</w:t>
    </w:r>
  </w:p>
  <w:p w14:paraId="71042042" w14:textId="77777777" w:rsidR="009900FE" w:rsidRDefault="009E4E11" w:rsidP="009900FE">
    <w:pPr>
      <w:pStyle w:val="Header"/>
      <w:jc w:val="right"/>
    </w:pPr>
    <w:r>
      <w:t>Response Paper #</w:t>
    </w:r>
    <w:r w:rsidR="00491495">
      <w:t>3</w:t>
    </w:r>
    <w:r w:rsidR="009900FE">
      <w:t xml:space="preserve"> E323</w:t>
    </w:r>
  </w:p>
  <w:p w14:paraId="46567CFC" w14:textId="77777777" w:rsidR="009900FE" w:rsidRDefault="009900FE" w:rsidP="009900FE">
    <w:pPr>
      <w:pStyle w:val="Header"/>
      <w:jc w:val="right"/>
    </w:pPr>
    <w:r>
      <w:t xml:space="preserve">Page </w:t>
    </w:r>
    <w:r w:rsidR="006B39A0">
      <w:fldChar w:fldCharType="begin"/>
    </w:r>
    <w:r w:rsidR="006B39A0">
      <w:instrText xml:space="preserve"> PAGE   \* MERGEFORMAT </w:instrText>
    </w:r>
    <w:r w:rsidR="006B39A0">
      <w:fldChar w:fldCharType="separate"/>
    </w:r>
    <w:r w:rsidR="00FB3BE7">
      <w:rPr>
        <w:noProof/>
      </w:rPr>
      <w:t>8</w:t>
    </w:r>
    <w:r w:rsidR="006B39A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C6E"/>
    <w:multiLevelType w:val="hybridMultilevel"/>
    <w:tmpl w:val="4FFE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151614"/>
    <w:multiLevelType w:val="hybridMultilevel"/>
    <w:tmpl w:val="4FFE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9C7927"/>
    <w:multiLevelType w:val="hybridMultilevel"/>
    <w:tmpl w:val="1910E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7B7242"/>
    <w:multiLevelType w:val="hybridMultilevel"/>
    <w:tmpl w:val="3F0E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9315C"/>
    <w:multiLevelType w:val="hybridMultilevel"/>
    <w:tmpl w:val="85F0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012A3"/>
    <w:multiLevelType w:val="hybridMultilevel"/>
    <w:tmpl w:val="54FA50CE"/>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F5BD0"/>
    <w:rsid w:val="00004C8F"/>
    <w:rsid w:val="00013B67"/>
    <w:rsid w:val="00021A58"/>
    <w:rsid w:val="000D047F"/>
    <w:rsid w:val="000E15CF"/>
    <w:rsid w:val="000E33AD"/>
    <w:rsid w:val="000F48C5"/>
    <w:rsid w:val="00122736"/>
    <w:rsid w:val="00127DF2"/>
    <w:rsid w:val="0016220B"/>
    <w:rsid w:val="001E493B"/>
    <w:rsid w:val="001F115E"/>
    <w:rsid w:val="00240898"/>
    <w:rsid w:val="002504B8"/>
    <w:rsid w:val="0031079F"/>
    <w:rsid w:val="00336A7B"/>
    <w:rsid w:val="00371162"/>
    <w:rsid w:val="003B686E"/>
    <w:rsid w:val="003D6BFE"/>
    <w:rsid w:val="00402DDE"/>
    <w:rsid w:val="00404668"/>
    <w:rsid w:val="00410F27"/>
    <w:rsid w:val="004541A9"/>
    <w:rsid w:val="00455842"/>
    <w:rsid w:val="00462591"/>
    <w:rsid w:val="00473012"/>
    <w:rsid w:val="00474821"/>
    <w:rsid w:val="00491495"/>
    <w:rsid w:val="004B3024"/>
    <w:rsid w:val="004D2AC6"/>
    <w:rsid w:val="004D6FE2"/>
    <w:rsid w:val="004F0922"/>
    <w:rsid w:val="00500979"/>
    <w:rsid w:val="0050577A"/>
    <w:rsid w:val="005133B2"/>
    <w:rsid w:val="00530C9B"/>
    <w:rsid w:val="00533DD1"/>
    <w:rsid w:val="005358C2"/>
    <w:rsid w:val="00536AB3"/>
    <w:rsid w:val="005402C0"/>
    <w:rsid w:val="005862F2"/>
    <w:rsid w:val="005C41E4"/>
    <w:rsid w:val="00603FFC"/>
    <w:rsid w:val="0061295D"/>
    <w:rsid w:val="00630AFB"/>
    <w:rsid w:val="0064772F"/>
    <w:rsid w:val="00654BD4"/>
    <w:rsid w:val="00663B96"/>
    <w:rsid w:val="00680110"/>
    <w:rsid w:val="006804EA"/>
    <w:rsid w:val="006B1853"/>
    <w:rsid w:val="006B39A0"/>
    <w:rsid w:val="006F047A"/>
    <w:rsid w:val="006F5652"/>
    <w:rsid w:val="00726AED"/>
    <w:rsid w:val="00727118"/>
    <w:rsid w:val="00752606"/>
    <w:rsid w:val="00757225"/>
    <w:rsid w:val="00787BF2"/>
    <w:rsid w:val="007A17E3"/>
    <w:rsid w:val="007C3AF0"/>
    <w:rsid w:val="008365F6"/>
    <w:rsid w:val="008408BA"/>
    <w:rsid w:val="00840DEB"/>
    <w:rsid w:val="0085714C"/>
    <w:rsid w:val="008763F0"/>
    <w:rsid w:val="008A40A4"/>
    <w:rsid w:val="008B618A"/>
    <w:rsid w:val="009025F2"/>
    <w:rsid w:val="009078C0"/>
    <w:rsid w:val="00967638"/>
    <w:rsid w:val="009900FE"/>
    <w:rsid w:val="009944DE"/>
    <w:rsid w:val="0099792A"/>
    <w:rsid w:val="009A2074"/>
    <w:rsid w:val="009E4E11"/>
    <w:rsid w:val="009E785F"/>
    <w:rsid w:val="00A3061A"/>
    <w:rsid w:val="00A71DC4"/>
    <w:rsid w:val="00A73CDC"/>
    <w:rsid w:val="00A8797E"/>
    <w:rsid w:val="00AD0E6B"/>
    <w:rsid w:val="00AD45C5"/>
    <w:rsid w:val="00AF5BD0"/>
    <w:rsid w:val="00B24CA6"/>
    <w:rsid w:val="00B375F0"/>
    <w:rsid w:val="00B42474"/>
    <w:rsid w:val="00BB6E75"/>
    <w:rsid w:val="00BE49E6"/>
    <w:rsid w:val="00C41BFE"/>
    <w:rsid w:val="00D22164"/>
    <w:rsid w:val="00D52EBC"/>
    <w:rsid w:val="00DA5F40"/>
    <w:rsid w:val="00DE3558"/>
    <w:rsid w:val="00DE482B"/>
    <w:rsid w:val="00E30B54"/>
    <w:rsid w:val="00E448C3"/>
    <w:rsid w:val="00EA7115"/>
    <w:rsid w:val="00F07788"/>
    <w:rsid w:val="00F25CF5"/>
    <w:rsid w:val="00F755C5"/>
    <w:rsid w:val="00F93749"/>
    <w:rsid w:val="00F949F5"/>
    <w:rsid w:val="00FB3BE7"/>
    <w:rsid w:val="00FB79C6"/>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6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 w:type="paragraph" w:styleId="NoSpacing">
    <w:name w:val="No Spacing"/>
    <w:link w:val="NoSpacingChar"/>
    <w:uiPriority w:val="1"/>
    <w:qFormat/>
    <w:rsid w:val="0050577A"/>
    <w:pPr>
      <w:spacing w:after="0" w:line="240" w:lineRule="auto"/>
    </w:pPr>
    <w:rPr>
      <w:rFonts w:eastAsiaTheme="minorEastAsia"/>
    </w:rPr>
  </w:style>
  <w:style w:type="character" w:customStyle="1" w:styleId="NoSpacingChar">
    <w:name w:val="No Spacing Char"/>
    <w:basedOn w:val="DefaultParagraphFont"/>
    <w:link w:val="NoSpacing"/>
    <w:uiPriority w:val="1"/>
    <w:rsid w:val="0050577A"/>
    <w:rPr>
      <w:rFonts w:eastAsiaTheme="minorEastAsia"/>
    </w:rPr>
  </w:style>
  <w:style w:type="paragraph" w:styleId="BalloonText">
    <w:name w:val="Balloon Text"/>
    <w:basedOn w:val="Normal"/>
    <w:link w:val="BalloonTextChar"/>
    <w:uiPriority w:val="99"/>
    <w:semiHidden/>
    <w:unhideWhenUsed/>
    <w:rsid w:val="0050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A"/>
    <w:rPr>
      <w:rFonts w:ascii="Tahoma" w:hAnsi="Tahoma" w:cs="Tahoma"/>
      <w:sz w:val="16"/>
      <w:szCs w:val="16"/>
    </w:rPr>
  </w:style>
  <w:style w:type="paragraph" w:styleId="Revision">
    <w:name w:val="Revision"/>
    <w:hidden/>
    <w:uiPriority w:val="99"/>
    <w:semiHidden/>
    <w:rsid w:val="00DE3558"/>
    <w:pPr>
      <w:spacing w:after="0" w:line="240" w:lineRule="auto"/>
    </w:pPr>
  </w:style>
  <w:style w:type="character" w:styleId="CommentReference">
    <w:name w:val="annotation reference"/>
    <w:basedOn w:val="DefaultParagraphFont"/>
    <w:uiPriority w:val="99"/>
    <w:semiHidden/>
    <w:unhideWhenUsed/>
    <w:rsid w:val="00DE3558"/>
    <w:rPr>
      <w:sz w:val="16"/>
      <w:szCs w:val="16"/>
    </w:rPr>
  </w:style>
  <w:style w:type="paragraph" w:styleId="CommentText">
    <w:name w:val="annotation text"/>
    <w:basedOn w:val="Normal"/>
    <w:link w:val="CommentTextChar"/>
    <w:uiPriority w:val="99"/>
    <w:semiHidden/>
    <w:unhideWhenUsed/>
    <w:rsid w:val="00DE3558"/>
    <w:pPr>
      <w:spacing w:line="240" w:lineRule="auto"/>
    </w:pPr>
    <w:rPr>
      <w:sz w:val="20"/>
      <w:szCs w:val="20"/>
    </w:rPr>
  </w:style>
  <w:style w:type="character" w:customStyle="1" w:styleId="CommentTextChar">
    <w:name w:val="Comment Text Char"/>
    <w:basedOn w:val="DefaultParagraphFont"/>
    <w:link w:val="CommentText"/>
    <w:uiPriority w:val="99"/>
    <w:semiHidden/>
    <w:rsid w:val="00DE3558"/>
    <w:rPr>
      <w:sz w:val="20"/>
      <w:szCs w:val="20"/>
    </w:rPr>
  </w:style>
  <w:style w:type="paragraph" w:styleId="CommentSubject">
    <w:name w:val="annotation subject"/>
    <w:basedOn w:val="CommentText"/>
    <w:next w:val="CommentText"/>
    <w:link w:val="CommentSubjectChar"/>
    <w:uiPriority w:val="99"/>
    <w:semiHidden/>
    <w:unhideWhenUsed/>
    <w:rsid w:val="00DE3558"/>
    <w:rPr>
      <w:b/>
      <w:bCs/>
    </w:rPr>
  </w:style>
  <w:style w:type="character" w:customStyle="1" w:styleId="CommentSubjectChar">
    <w:name w:val="Comment Subject Char"/>
    <w:basedOn w:val="CommentTextChar"/>
    <w:link w:val="CommentSubject"/>
    <w:uiPriority w:val="99"/>
    <w:semiHidden/>
    <w:rsid w:val="00DE3558"/>
    <w:rPr>
      <w:b/>
      <w:bCs/>
      <w:sz w:val="20"/>
      <w:szCs w:val="20"/>
    </w:rPr>
  </w:style>
  <w:style w:type="character" w:customStyle="1" w:styleId="apple-style-span">
    <w:name w:val="apple-style-span"/>
    <w:basedOn w:val="DefaultParagraphFont"/>
    <w:rsid w:val="000E33AD"/>
  </w:style>
  <w:style w:type="character" w:customStyle="1" w:styleId="apple-converted-space">
    <w:name w:val="apple-converted-space"/>
    <w:basedOn w:val="DefaultParagraphFont"/>
    <w:rsid w:val="000E33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AE6410257544A1B24EADBFD7E688F6"/>
        <w:category>
          <w:name w:val="General"/>
          <w:gallery w:val="placeholder"/>
        </w:category>
        <w:types>
          <w:type w:val="bbPlcHdr"/>
        </w:types>
        <w:behaviors>
          <w:behavior w:val="content"/>
        </w:behaviors>
        <w:guid w:val="{2361437F-0ABA-4C70-ABFA-D67433F03572}"/>
      </w:docPartPr>
      <w:docPartBody>
        <w:p w:rsidR="007D75C7" w:rsidRDefault="00E133E7" w:rsidP="00E133E7">
          <w:pPr>
            <w:pStyle w:val="7DAE6410257544A1B24EADBFD7E688F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133E7"/>
    <w:rsid w:val="00205E8A"/>
    <w:rsid w:val="00262289"/>
    <w:rsid w:val="007054B3"/>
    <w:rsid w:val="007D75C7"/>
    <w:rsid w:val="00AA09EA"/>
    <w:rsid w:val="00E1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CDCB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363366D8643BCB62FC810CCDCE44C">
    <w:name w:val="AE6363366D8643BCB62FC810CCDCE44C"/>
    <w:rsid w:val="00E133E7"/>
  </w:style>
  <w:style w:type="paragraph" w:customStyle="1" w:styleId="7DAE6410257544A1B24EADBFD7E688F6">
    <w:name w:val="7DAE6410257544A1B24EADBFD7E688F6"/>
    <w:rsid w:val="00E133E7"/>
  </w:style>
  <w:style w:type="paragraph" w:customStyle="1" w:styleId="32F87833BEFA4C56A346947DE01FC1B3">
    <w:name w:val="32F87833BEFA4C56A346947DE01FC1B3"/>
    <w:rsid w:val="00E133E7"/>
  </w:style>
  <w:style w:type="paragraph" w:customStyle="1" w:styleId="BA63CEF123DB42ED8F5741EA0EA36826">
    <w:name w:val="BA63CEF123DB42ED8F5741EA0EA36826"/>
    <w:rsid w:val="00E133E7"/>
  </w:style>
  <w:style w:type="paragraph" w:customStyle="1" w:styleId="1D94104BEEFE4821B3082BA4F1CF7255">
    <w:name w:val="1D94104BEEFE4821B3082BA4F1CF7255"/>
    <w:rsid w:val="00E133E7"/>
  </w:style>
  <w:style w:type="paragraph" w:customStyle="1" w:styleId="4891F7E6696F44E4834DE96519312F73">
    <w:name w:val="4891F7E6696F44E4834DE96519312F73"/>
    <w:rsid w:val="00E133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63E1A-34A2-4F16-82EA-030AE8E9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 Prophet and His Mystic</vt:lpstr>
    </vt:vector>
  </TitlesOfParts>
  <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Prophet and His Mystic</dc:title>
  <dc:subject>A Look into Tenskwatawas’ Revolution</dc:subject>
  <dc:creator>Greg Patterson (grpatter)</dc:creator>
  <cp:lastModifiedBy>Greg</cp:lastModifiedBy>
  <cp:revision>17</cp:revision>
  <dcterms:created xsi:type="dcterms:W3CDTF">2009-11-12T02:11:00Z</dcterms:created>
  <dcterms:modified xsi:type="dcterms:W3CDTF">2009-11-12T11:30:00Z</dcterms:modified>
</cp:coreProperties>
</file>